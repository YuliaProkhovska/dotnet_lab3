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BF6C4" w14:textId="77777777" w:rsidR="00F27BF3" w:rsidRDefault="00F27BF3" w:rsidP="00BE6017">
      <w:pPr>
        <w:jc w:val="center"/>
        <w:rPr>
          <w:rFonts w:ascii="Times New Roman" w:hAnsi="Times New Roman"/>
          <w:sz w:val="28"/>
          <w:szCs w:val="28"/>
        </w:rPr>
      </w:pPr>
      <w:r w:rsidRPr="00F27BF3">
        <w:rPr>
          <w:rFonts w:ascii="Times New Roman" w:hAnsi="Times New Roman"/>
          <w:sz w:val="28"/>
          <w:szCs w:val="28"/>
        </w:rPr>
        <w:t xml:space="preserve">Лабораторна робота №3 </w:t>
      </w:r>
    </w:p>
    <w:p w14:paraId="10772D41" w14:textId="77777777" w:rsidR="00F27BF3" w:rsidRDefault="00F27BF3" w:rsidP="00F27BF3">
      <w:pPr>
        <w:rPr>
          <w:rFonts w:ascii="Times New Roman" w:hAnsi="Times New Roman"/>
          <w:sz w:val="28"/>
          <w:szCs w:val="28"/>
        </w:rPr>
      </w:pPr>
      <w:r w:rsidRPr="00F27BF3">
        <w:rPr>
          <w:rFonts w:ascii="Times New Roman" w:hAnsi="Times New Roman"/>
          <w:b/>
          <w:bCs/>
          <w:sz w:val="28"/>
          <w:szCs w:val="28"/>
        </w:rPr>
        <w:t>Тема:</w:t>
      </w:r>
      <w:r w:rsidRPr="00F27B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27BF3">
        <w:rPr>
          <w:rFonts w:ascii="Times New Roman" w:hAnsi="Times New Roman"/>
          <w:sz w:val="28"/>
          <w:szCs w:val="28"/>
        </w:rPr>
        <w:t>Багатопотоковість</w:t>
      </w:r>
      <w:proofErr w:type="spellEnd"/>
      <w:r w:rsidRPr="00F27BF3">
        <w:rPr>
          <w:rFonts w:ascii="Times New Roman" w:hAnsi="Times New Roman"/>
          <w:sz w:val="28"/>
          <w:szCs w:val="28"/>
        </w:rPr>
        <w:t xml:space="preserve"> у C#. </w:t>
      </w:r>
    </w:p>
    <w:p w14:paraId="4785DAF6" w14:textId="77777777" w:rsidR="00F27BF3" w:rsidRDefault="00F27BF3" w:rsidP="00F27BF3">
      <w:pPr>
        <w:rPr>
          <w:rFonts w:ascii="Times New Roman" w:hAnsi="Times New Roman"/>
          <w:sz w:val="28"/>
          <w:szCs w:val="28"/>
        </w:rPr>
      </w:pPr>
      <w:r w:rsidRPr="00F27BF3">
        <w:rPr>
          <w:rFonts w:ascii="Times New Roman" w:hAnsi="Times New Roman"/>
          <w:b/>
          <w:bCs/>
          <w:sz w:val="28"/>
          <w:szCs w:val="28"/>
        </w:rPr>
        <w:t>Мета роботи:</w:t>
      </w:r>
      <w:r w:rsidRPr="00F27BF3">
        <w:rPr>
          <w:rFonts w:ascii="Times New Roman" w:hAnsi="Times New Roman"/>
          <w:sz w:val="28"/>
          <w:szCs w:val="28"/>
        </w:rPr>
        <w:t xml:space="preserve"> навчитися працювати з потоками та процесами у мові C#. </w:t>
      </w:r>
    </w:p>
    <w:p w14:paraId="393EC926" w14:textId="470FE30A" w:rsidR="00F27BF3" w:rsidRPr="00F27BF3" w:rsidRDefault="00F27BF3" w:rsidP="00F27BF3">
      <w:pPr>
        <w:rPr>
          <w:rFonts w:ascii="Times New Roman" w:hAnsi="Times New Roman"/>
          <w:sz w:val="28"/>
          <w:szCs w:val="28"/>
        </w:rPr>
      </w:pPr>
      <w:r w:rsidRPr="00F27BF3">
        <w:rPr>
          <w:rFonts w:ascii="Times New Roman" w:hAnsi="Times New Roman"/>
          <w:b/>
          <w:bCs/>
          <w:sz w:val="28"/>
          <w:szCs w:val="28"/>
        </w:rPr>
        <w:t>Виділений час:</w:t>
      </w:r>
      <w:r w:rsidRPr="00F27BF3">
        <w:rPr>
          <w:rFonts w:ascii="Times New Roman" w:hAnsi="Times New Roman"/>
          <w:sz w:val="28"/>
          <w:szCs w:val="28"/>
        </w:rPr>
        <w:t xml:space="preserve"> 12 годин (4 години лабораторних робіт та 8 годин самостійної роботи)</w:t>
      </w:r>
    </w:p>
    <w:p w14:paraId="3B17A7C1" w14:textId="00D2FCF4" w:rsidR="00BE6017" w:rsidRDefault="00BE6017" w:rsidP="00BE6017">
      <w:pPr>
        <w:jc w:val="center"/>
        <w:rPr>
          <w:rFonts w:ascii="Times New Roman" w:hAnsi="Times New Roman"/>
          <w:b/>
          <w:sz w:val="28"/>
          <w:szCs w:val="28"/>
        </w:rPr>
      </w:pPr>
      <w:r w:rsidRPr="00BE6017">
        <w:rPr>
          <w:rFonts w:ascii="Times New Roman" w:hAnsi="Times New Roman"/>
          <w:b/>
          <w:sz w:val="28"/>
          <w:szCs w:val="28"/>
        </w:rPr>
        <w:t>Хід роботи:</w:t>
      </w:r>
    </w:p>
    <w:p w14:paraId="793F9EFE" w14:textId="64F4D8BF" w:rsidR="00340180" w:rsidRPr="00340180" w:rsidRDefault="00340180" w:rsidP="00340180">
      <w:pPr>
        <w:widowControl w:val="0"/>
        <w:rPr>
          <w:rFonts w:ascii="Times New Roman" w:hAnsi="Times New Roman"/>
          <w:sz w:val="32"/>
          <w:szCs w:val="32"/>
        </w:rPr>
      </w:pPr>
      <w:r w:rsidRPr="00340180">
        <w:rPr>
          <w:rFonts w:ascii="Times New Roman" w:hAnsi="Times New Roman"/>
          <w:b/>
          <w:bCs/>
          <w:i/>
          <w:sz w:val="28"/>
          <w:szCs w:val="28"/>
        </w:rPr>
        <w:t xml:space="preserve">Завдання : </w:t>
      </w:r>
    </w:p>
    <w:p w14:paraId="670490DC" w14:textId="77777777" w:rsidR="00F27BF3" w:rsidRDefault="00F27BF3" w:rsidP="00954BE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27BF3">
        <w:rPr>
          <w:rFonts w:ascii="Times New Roman" w:hAnsi="Times New Roman"/>
          <w:sz w:val="28"/>
          <w:szCs w:val="28"/>
        </w:rPr>
        <w:t>Розробити дві програми:</w:t>
      </w:r>
    </w:p>
    <w:p w14:paraId="7E76E56C" w14:textId="77777777" w:rsidR="00F27BF3" w:rsidRDefault="00F27BF3" w:rsidP="00954BE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27BF3">
        <w:rPr>
          <w:rFonts w:ascii="Times New Roman" w:hAnsi="Times New Roman"/>
          <w:sz w:val="28"/>
          <w:szCs w:val="28"/>
        </w:rPr>
        <w:t xml:space="preserve"> 1) шифрування файлів;</w:t>
      </w:r>
    </w:p>
    <w:p w14:paraId="37A95406" w14:textId="77777777" w:rsidR="00F27BF3" w:rsidRDefault="00F27BF3" w:rsidP="00954BE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27BF3">
        <w:rPr>
          <w:rFonts w:ascii="Times New Roman" w:hAnsi="Times New Roman"/>
          <w:sz w:val="28"/>
          <w:szCs w:val="28"/>
        </w:rPr>
        <w:t xml:space="preserve"> 2) менеджер процесів.</w:t>
      </w:r>
    </w:p>
    <w:p w14:paraId="54F57FCE" w14:textId="324C641C" w:rsidR="00F27BF3" w:rsidRDefault="00F27BF3" w:rsidP="00954BE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27BF3">
        <w:rPr>
          <w:rFonts w:ascii="Times New Roman" w:hAnsi="Times New Roman"/>
          <w:sz w:val="28"/>
          <w:szCs w:val="28"/>
        </w:rPr>
        <w:t xml:space="preserve"> Програмний код має бути написаний максимально універсально без прив’язки у класах, що реалізують основний функціонал до інтерфейсу. Передбачається, що дані класи потрібно буде використовувати в наступних лабораторних роботах.</w:t>
      </w:r>
    </w:p>
    <w:p w14:paraId="5DCD0BD9" w14:textId="77777777" w:rsidR="00F27BF3" w:rsidRDefault="00F27BF3" w:rsidP="00954BE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82DF546" w14:textId="77777777" w:rsidR="00F27BF3" w:rsidRPr="00F27BF3" w:rsidRDefault="00F27BF3" w:rsidP="00954BE3">
      <w:pPr>
        <w:spacing w:after="0" w:line="360" w:lineRule="auto"/>
        <w:jc w:val="both"/>
        <w:rPr>
          <w:rFonts w:ascii="Times New Roman" w:hAnsi="Times New Roman"/>
          <w:sz w:val="36"/>
          <w:szCs w:val="36"/>
        </w:rPr>
      </w:pPr>
    </w:p>
    <w:p w14:paraId="2A3BD03D" w14:textId="7854EBB2" w:rsidR="00292C8B" w:rsidRDefault="00292C8B" w:rsidP="00292C8B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292C8B">
        <w:rPr>
          <w:rFonts w:ascii="Times New Roman" w:hAnsi="Times New Roman"/>
          <w:b/>
          <w:bCs/>
          <w:sz w:val="28"/>
          <w:szCs w:val="28"/>
        </w:rPr>
        <w:t>Результат виконання програми</w:t>
      </w:r>
      <w:r w:rsidR="00F27BF3">
        <w:rPr>
          <w:rFonts w:ascii="Times New Roman" w:hAnsi="Times New Roman"/>
          <w:b/>
          <w:bCs/>
          <w:sz w:val="28"/>
          <w:szCs w:val="28"/>
        </w:rPr>
        <w:t xml:space="preserve"> шифрування</w:t>
      </w:r>
      <w:r w:rsidRPr="00292C8B">
        <w:rPr>
          <w:rFonts w:ascii="Times New Roman" w:hAnsi="Times New Roman"/>
          <w:b/>
          <w:bCs/>
          <w:sz w:val="28"/>
          <w:szCs w:val="28"/>
        </w:rPr>
        <w:t>:</w:t>
      </w:r>
    </w:p>
    <w:p w14:paraId="0E09F3EC" w14:textId="072BFD80" w:rsidR="00292C8B" w:rsidRPr="00292C8B" w:rsidRDefault="00C4138D" w:rsidP="00292C8B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A8CE7F" wp14:editId="1006C46B">
            <wp:extent cx="4133850" cy="1457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FA05" w14:textId="58D173D6" w:rsidR="00292C8B" w:rsidRDefault="00292C8B" w:rsidP="00292C8B">
      <w:pPr>
        <w:spacing w:line="360" w:lineRule="auto"/>
        <w:jc w:val="center"/>
      </w:pPr>
      <w:r w:rsidRPr="00292C8B">
        <w:rPr>
          <w:rFonts w:ascii="Times New Roman" w:hAnsi="Times New Roman"/>
          <w:b/>
          <w:bCs/>
          <w:sz w:val="28"/>
          <w:szCs w:val="28"/>
        </w:rPr>
        <w:t>Рис.1</w:t>
      </w:r>
      <w:r>
        <w:rPr>
          <w:rFonts w:ascii="Times New Roman" w:hAnsi="Times New Roman"/>
          <w:b/>
          <w:bCs/>
          <w:sz w:val="28"/>
          <w:szCs w:val="28"/>
        </w:rPr>
        <w:t>.</w:t>
      </w:r>
      <w:r w:rsidR="00F27BF3">
        <w:rPr>
          <w:rFonts w:ascii="Times New Roman" w:hAnsi="Times New Roman"/>
          <w:sz w:val="28"/>
          <w:szCs w:val="28"/>
        </w:rPr>
        <w:t>Вигляд форми</w:t>
      </w:r>
      <w:r w:rsidRPr="00292C8B">
        <w:t xml:space="preserve"> </w:t>
      </w:r>
    </w:p>
    <w:p w14:paraId="2B4F0256" w14:textId="77777777" w:rsidR="00F27BF3" w:rsidRDefault="00F27BF3" w:rsidP="00292C8B">
      <w:pPr>
        <w:spacing w:line="360" w:lineRule="auto"/>
        <w:jc w:val="center"/>
      </w:pPr>
    </w:p>
    <w:p w14:paraId="418780AC" w14:textId="77777777" w:rsidR="00C4138D" w:rsidRDefault="00C4138D" w:rsidP="00292C8B">
      <w:pPr>
        <w:spacing w:line="360" w:lineRule="auto"/>
        <w:jc w:val="center"/>
      </w:pPr>
    </w:p>
    <w:p w14:paraId="2D8EC6D0" w14:textId="77777777" w:rsidR="00C4138D" w:rsidRDefault="00C4138D" w:rsidP="00292C8B">
      <w:pPr>
        <w:spacing w:line="360" w:lineRule="auto"/>
        <w:jc w:val="center"/>
      </w:pPr>
    </w:p>
    <w:p w14:paraId="18115CC7" w14:textId="06600AE6" w:rsidR="00F27BF3" w:rsidRDefault="00C4138D" w:rsidP="00292C8B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9A3D94C" wp14:editId="4DD43224">
            <wp:extent cx="3209925" cy="1419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3D508" w14:textId="4C08AEAF" w:rsidR="00F27BF3" w:rsidRDefault="00F27BF3" w:rsidP="00F27BF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292C8B">
        <w:rPr>
          <w:rFonts w:ascii="Times New Roman" w:hAnsi="Times New Roman"/>
          <w:b/>
          <w:bCs/>
          <w:sz w:val="28"/>
          <w:szCs w:val="28"/>
        </w:rPr>
        <w:t>Рис.</w:t>
      </w:r>
      <w:r>
        <w:rPr>
          <w:rFonts w:ascii="Times New Roman" w:hAnsi="Times New Roman"/>
          <w:b/>
          <w:bCs/>
          <w:sz w:val="28"/>
          <w:szCs w:val="28"/>
        </w:rPr>
        <w:t>2.</w:t>
      </w:r>
      <w:r w:rsidR="00C7082F">
        <w:rPr>
          <w:rFonts w:ascii="Times New Roman" w:hAnsi="Times New Roman"/>
          <w:sz w:val="28"/>
          <w:szCs w:val="28"/>
        </w:rPr>
        <w:t>Шифрування файлу(вибір файлу)</w:t>
      </w:r>
    </w:p>
    <w:p w14:paraId="336FE78F" w14:textId="73A9E61F" w:rsidR="00C7082F" w:rsidRPr="00292C8B" w:rsidRDefault="00C4138D" w:rsidP="00F27BF3">
      <w:pPr>
        <w:spacing w:line="360" w:lineRule="auto"/>
        <w:jc w:val="center"/>
        <w:rPr>
          <w:rFonts w:ascii="Times New Roman" w:hAnsi="Times New Roman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57EE1FAF" wp14:editId="6542501E">
            <wp:extent cx="3267075" cy="16097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CB122" w14:textId="62FDDD33" w:rsidR="00C7082F" w:rsidRPr="00292C8B" w:rsidRDefault="00C7082F" w:rsidP="00C7082F">
      <w:pPr>
        <w:spacing w:line="360" w:lineRule="auto"/>
        <w:jc w:val="center"/>
        <w:rPr>
          <w:rFonts w:ascii="Times New Roman" w:hAnsi="Times New Roman"/>
          <w:noProof/>
          <w:sz w:val="32"/>
          <w:szCs w:val="32"/>
        </w:rPr>
      </w:pPr>
      <w:r w:rsidRPr="00292C8B">
        <w:rPr>
          <w:rFonts w:ascii="Times New Roman" w:hAnsi="Times New Roman"/>
          <w:b/>
          <w:bCs/>
          <w:sz w:val="28"/>
          <w:szCs w:val="28"/>
        </w:rPr>
        <w:t>Рис.</w:t>
      </w:r>
      <w:r>
        <w:rPr>
          <w:rFonts w:ascii="Times New Roman" w:hAnsi="Times New Roman"/>
          <w:b/>
          <w:bCs/>
          <w:sz w:val="28"/>
          <w:szCs w:val="28"/>
        </w:rPr>
        <w:t>3.</w:t>
      </w:r>
      <w:r>
        <w:rPr>
          <w:rFonts w:ascii="Times New Roman" w:hAnsi="Times New Roman"/>
          <w:sz w:val="28"/>
          <w:szCs w:val="28"/>
        </w:rPr>
        <w:t>Шифрування файлу</w:t>
      </w:r>
    </w:p>
    <w:p w14:paraId="438B7392" w14:textId="15635BDA" w:rsidR="00C7082F" w:rsidRDefault="00A0503F" w:rsidP="00C7082F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FC77F6E" wp14:editId="43707282">
            <wp:extent cx="2466975" cy="447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F2D9D" w14:textId="6AAE80AE" w:rsidR="00C7082F" w:rsidRPr="00292C8B" w:rsidRDefault="00C7082F" w:rsidP="00C7082F">
      <w:pPr>
        <w:spacing w:line="360" w:lineRule="auto"/>
        <w:jc w:val="center"/>
        <w:rPr>
          <w:rFonts w:ascii="Times New Roman" w:hAnsi="Times New Roman"/>
          <w:noProof/>
          <w:sz w:val="32"/>
          <w:szCs w:val="32"/>
        </w:rPr>
      </w:pPr>
      <w:r w:rsidRPr="00292C8B">
        <w:rPr>
          <w:rFonts w:ascii="Times New Roman" w:hAnsi="Times New Roman"/>
          <w:b/>
          <w:bCs/>
          <w:sz w:val="28"/>
          <w:szCs w:val="28"/>
        </w:rPr>
        <w:t>Рис.</w:t>
      </w:r>
      <w:r>
        <w:rPr>
          <w:rFonts w:ascii="Times New Roman" w:hAnsi="Times New Roman"/>
          <w:b/>
          <w:bCs/>
          <w:sz w:val="28"/>
          <w:szCs w:val="28"/>
        </w:rPr>
        <w:t>4.</w:t>
      </w:r>
      <w:r>
        <w:rPr>
          <w:rFonts w:ascii="Times New Roman" w:hAnsi="Times New Roman"/>
          <w:sz w:val="28"/>
          <w:szCs w:val="28"/>
        </w:rPr>
        <w:t>Шифрований файл</w:t>
      </w:r>
    </w:p>
    <w:p w14:paraId="5E25BB91" w14:textId="54C98724" w:rsidR="00C7082F" w:rsidRDefault="00A0503F" w:rsidP="00C7082F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5256A7" wp14:editId="3BD3380F">
            <wp:extent cx="3838575" cy="1495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18D0" w14:textId="0D1BBF82" w:rsidR="00C7082F" w:rsidRPr="00292C8B" w:rsidRDefault="00C7082F" w:rsidP="00C7082F">
      <w:pPr>
        <w:spacing w:line="360" w:lineRule="auto"/>
        <w:jc w:val="center"/>
        <w:rPr>
          <w:rFonts w:ascii="Times New Roman" w:hAnsi="Times New Roman"/>
          <w:noProof/>
          <w:sz w:val="32"/>
          <w:szCs w:val="32"/>
        </w:rPr>
      </w:pPr>
      <w:r w:rsidRPr="00292C8B">
        <w:rPr>
          <w:rFonts w:ascii="Times New Roman" w:hAnsi="Times New Roman"/>
          <w:b/>
          <w:bCs/>
          <w:sz w:val="28"/>
          <w:szCs w:val="28"/>
        </w:rPr>
        <w:t>Рис.</w:t>
      </w:r>
      <w:r>
        <w:rPr>
          <w:rFonts w:ascii="Times New Roman" w:hAnsi="Times New Roman"/>
          <w:b/>
          <w:bCs/>
          <w:sz w:val="28"/>
          <w:szCs w:val="28"/>
        </w:rPr>
        <w:t>5.</w:t>
      </w:r>
      <w:r>
        <w:rPr>
          <w:rFonts w:ascii="Times New Roman" w:hAnsi="Times New Roman"/>
          <w:sz w:val="28"/>
          <w:szCs w:val="28"/>
        </w:rPr>
        <w:t>Розшифрування файлу</w:t>
      </w:r>
    </w:p>
    <w:p w14:paraId="27DE9697" w14:textId="77777777" w:rsidR="00F27BF3" w:rsidRPr="00292C8B" w:rsidRDefault="00F27BF3" w:rsidP="00292C8B">
      <w:pPr>
        <w:spacing w:line="360" w:lineRule="auto"/>
        <w:jc w:val="center"/>
        <w:rPr>
          <w:rFonts w:ascii="Times New Roman" w:hAnsi="Times New Roman"/>
          <w:noProof/>
          <w:sz w:val="32"/>
          <w:szCs w:val="32"/>
        </w:rPr>
      </w:pPr>
    </w:p>
    <w:p w14:paraId="6F4C2395" w14:textId="6BE073C6" w:rsidR="00CD05E6" w:rsidRPr="00C4138D" w:rsidRDefault="008211F0" w:rsidP="00EC4AF2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Лістинг</w:t>
      </w:r>
      <w:r w:rsidRPr="00C4138D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621706" w:rsidRPr="00621706">
        <w:rPr>
          <w:rFonts w:ascii="Times New Roman" w:hAnsi="Times New Roman"/>
          <w:b/>
          <w:bCs/>
          <w:sz w:val="28"/>
          <w:szCs w:val="28"/>
          <w:lang w:val="en-US"/>
        </w:rPr>
        <w:t>Cryptography</w:t>
      </w:r>
      <w:r w:rsidR="00621706" w:rsidRPr="00621706">
        <w:rPr>
          <w:rFonts w:ascii="Times New Roman" w:hAnsi="Times New Roman"/>
          <w:b/>
          <w:bCs/>
          <w:sz w:val="28"/>
          <w:szCs w:val="28"/>
        </w:rPr>
        <w:t>.</w:t>
      </w:r>
      <w:r w:rsidR="00621706" w:rsidRPr="00621706">
        <w:rPr>
          <w:rFonts w:ascii="Times New Roman" w:hAnsi="Times New Roman"/>
          <w:b/>
          <w:bCs/>
          <w:sz w:val="28"/>
          <w:szCs w:val="28"/>
          <w:lang w:val="en-US"/>
        </w:rPr>
        <w:t>cs</w:t>
      </w:r>
      <w:r w:rsidRPr="00C4138D">
        <w:rPr>
          <w:rFonts w:ascii="Times New Roman" w:hAnsi="Times New Roman"/>
          <w:b/>
          <w:bCs/>
          <w:sz w:val="28"/>
          <w:szCs w:val="28"/>
        </w:rPr>
        <w:t>:</w:t>
      </w:r>
    </w:p>
    <w:p w14:paraId="3E358AFF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System.ComponentModel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;</w:t>
      </w:r>
    </w:p>
    <w:p w14:paraId="27222417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63CF5CD2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namespace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Lab3.Classes</w:t>
      </w:r>
    </w:p>
    <w:p w14:paraId="2528D5A8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{</w:t>
      </w:r>
    </w:p>
    <w:p w14:paraId="2A99610E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internal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class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lang w:eastAsia="ru-RU"/>
        </w:rPr>
        <w:t>Cryptography</w:t>
      </w:r>
      <w:proofErr w:type="spellEnd"/>
    </w:p>
    <w:p w14:paraId="592D1373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14:paraId="6F3FFCFE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static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string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Encrypt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string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filePath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string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key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BackgroundWorker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</w:p>
    <w:p w14:paraId="2AE78AFC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122D1C2C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461A52E0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315019EA" w14:textId="679E7C7A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lastRenderedPageBreak/>
        <w:t>sender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</w:t>
      </w:r>
    </w:p>
    <w:p w14:paraId="68FEF880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1890462E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var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startTimer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DateTime.Now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;</w:t>
      </w:r>
    </w:p>
    <w:p w14:paraId="71E119F7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var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data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File.ReadAllBytes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filePath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);</w:t>
      </w:r>
    </w:p>
    <w:p w14:paraId="63AE0EF7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27810BD9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byte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[] result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byte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[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data.Length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];</w:t>
      </w:r>
    </w:p>
    <w:p w14:paraId="1CB04FD0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for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(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i = 0; i &lt;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data.Length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; i++)</w:t>
      </w:r>
    </w:p>
    <w:p w14:paraId="32F29915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1FE78F26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result[i] = 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byte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data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[i] ^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key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[i %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key.Length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]);</w:t>
      </w:r>
    </w:p>
    <w:p w14:paraId="116B7A73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(i % 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data.Length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/ 100) == 0 &amp;&amp;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sender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!=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null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</w:t>
      </w:r>
    </w:p>
    <w:p w14:paraId="634558DB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sender.ReportProgress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((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)(i / 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data.Length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/ 100)));</w:t>
      </w:r>
    </w:p>
    <w:p w14:paraId="766EA38B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0D851179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44FBF9BE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var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endTimer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DateTime.Now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;</w:t>
      </w:r>
    </w:p>
    <w:p w14:paraId="11A8BD00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var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time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endTimer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-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startTimer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;</w:t>
      </w:r>
    </w:p>
    <w:p w14:paraId="11676DB6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var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resultPath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Path.GetFileName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filePath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) +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"_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encrypted.encr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;</w:t>
      </w:r>
    </w:p>
    <w:p w14:paraId="47E8A83F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</w:p>
    <w:p w14:paraId="438B5D84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var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fileStream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FileStream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resultPath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FileMode.Create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))</w:t>
      </w:r>
    </w:p>
    <w:p w14:paraId="548F689E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1CAD632C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var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binaryWriter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BinaryWriter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fileStream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))</w:t>
      </w:r>
    </w:p>
    <w:p w14:paraId="42C2466E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{</w:t>
      </w:r>
    </w:p>
    <w:p w14:paraId="3214D3B0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binaryWriter.Write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(result);</w:t>
      </w:r>
    </w:p>
    <w:p w14:paraId="6409C5BA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}</w:t>
      </w:r>
    </w:p>
    <w:p w14:paraId="65F352A6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42B6A197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7361FE49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File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encrypted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and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saved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as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 xml:space="preserve">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+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resultPath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+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"\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nTime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: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+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time.ToString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() +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"\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nSize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: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+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Helpers.SizeConvert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result.Length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) +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Environment.NewLine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;</w:t>
      </w:r>
    </w:p>
    <w:p w14:paraId="11652DF5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71A0D828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429173A9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static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string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Decrypt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string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filePath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string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key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BackgroundWorker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sender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</w:t>
      </w:r>
    </w:p>
    <w:p w14:paraId="610F016B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17B65CB6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var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startTimer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DateTime.Now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;</w:t>
      </w:r>
    </w:p>
    <w:p w14:paraId="4A0F68BD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4C320475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var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data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File.ReadAllBytes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filePath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);</w:t>
      </w:r>
    </w:p>
    <w:p w14:paraId="35E1E8A0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36A62016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byte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[] result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byte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[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data.Length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];</w:t>
      </w:r>
    </w:p>
    <w:p w14:paraId="1E29BD4B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for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(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i = 0; i &lt;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data.Length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; i++)</w:t>
      </w:r>
    </w:p>
    <w:p w14:paraId="424F9CCB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033EFA95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result[i] = 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byte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data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[i] ^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key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[i %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key.Length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]);</w:t>
      </w:r>
    </w:p>
    <w:p w14:paraId="221FC9A6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(i % 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data.Length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/ 100) == 0 &amp;&amp;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sender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!=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null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</w:t>
      </w:r>
    </w:p>
    <w:p w14:paraId="38879C88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sender.ReportProgress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((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)(i / 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data.Length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/ 100)));</w:t>
      </w:r>
    </w:p>
    <w:p w14:paraId="458CD2DD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468250BC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10601E15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var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endTimer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DateTime.Now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;</w:t>
      </w:r>
    </w:p>
    <w:p w14:paraId="526EC0AD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var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time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endTimer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-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startTimer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;</w:t>
      </w:r>
    </w:p>
    <w:p w14:paraId="7DE29DC3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var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resultPath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Path.GetFileName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filePath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).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Replace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"_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encrypted.encr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""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);</w:t>
      </w:r>
    </w:p>
    <w:p w14:paraId="79CB37C6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0427A38A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var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fileStream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FileStream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resultPath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FileMode.Create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))</w:t>
      </w:r>
    </w:p>
    <w:p w14:paraId="7FB99B4D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0E87E5B1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var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binaryWriter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BinaryWriter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fileStream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))</w:t>
      </w:r>
    </w:p>
    <w:p w14:paraId="0E836F93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{</w:t>
      </w:r>
    </w:p>
    <w:p w14:paraId="635C1DB0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binaryWriter.Write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(result);</w:t>
      </w:r>
    </w:p>
    <w:p w14:paraId="5FEBC71F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}</w:t>
      </w:r>
    </w:p>
    <w:p w14:paraId="7342D676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662A63C7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0342AD54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File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decrypted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and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saved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as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 xml:space="preserve">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+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resultPath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+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"\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nTime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: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+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time.ToString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() +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"\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nSize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: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+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Helpers.SizeConvert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result.Length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) +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Environment.NewLine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;</w:t>
      </w:r>
    </w:p>
    <w:p w14:paraId="30000F70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}   </w:t>
      </w:r>
    </w:p>
    <w:p w14:paraId="0D5CFDB5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437DADD8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}</w:t>
      </w:r>
    </w:p>
    <w:p w14:paraId="1E334460" w14:textId="77777777" w:rsidR="008211F0" w:rsidRDefault="008211F0" w:rsidP="008211F0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0A39B5E2" w14:textId="77777777" w:rsidR="00621706" w:rsidRDefault="00621706" w:rsidP="00C7082F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0F842076" w14:textId="77777777" w:rsidR="00621706" w:rsidRDefault="00621706" w:rsidP="00C7082F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12ADB467" w14:textId="77777777" w:rsidR="00621706" w:rsidRDefault="00621706" w:rsidP="00C7082F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45C597D9" w14:textId="50E2E4BA" w:rsidR="00621706" w:rsidRDefault="00C7082F" w:rsidP="00C7082F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Лістинг </w:t>
      </w:r>
      <w:r w:rsidR="00621706">
        <w:rPr>
          <w:rFonts w:ascii="Times New Roman" w:hAnsi="Times New Roman"/>
          <w:b/>
          <w:bCs/>
          <w:sz w:val="28"/>
          <w:szCs w:val="28"/>
          <w:lang w:val="en-US"/>
        </w:rPr>
        <w:t>Form1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42A4C331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Lab3.Classes;</w:t>
      </w:r>
    </w:p>
    <w:p w14:paraId="45E10C89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System.ComponentModel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;</w:t>
      </w:r>
    </w:p>
    <w:p w14:paraId="65AAC686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638EEBF4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namespace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Lab3</w:t>
      </w:r>
    </w:p>
    <w:p w14:paraId="7CFED158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{</w:t>
      </w:r>
    </w:p>
    <w:p w14:paraId="56B217C6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partial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class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ru-RU"/>
        </w:rPr>
        <w:t>Form1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: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Form</w:t>
      </w:r>
      <w:proofErr w:type="spellEnd"/>
    </w:p>
    <w:p w14:paraId="0946FC0C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14:paraId="0340082B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4A8608C0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private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static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string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path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string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.Empty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;</w:t>
      </w:r>
    </w:p>
    <w:p w14:paraId="130A9143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private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static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string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key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string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.Empty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;</w:t>
      </w:r>
    </w:p>
    <w:p w14:paraId="177363DA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40CA51A0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ru-RU"/>
        </w:rPr>
        <w:t>Form1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()</w:t>
      </w:r>
    </w:p>
    <w:p w14:paraId="2CAA4024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1A6B76D4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InitializeComponent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();</w:t>
      </w:r>
    </w:p>
    <w:p w14:paraId="27BA5D03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338F0632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EncryptionBw.WorkerReportsProgress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true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;</w:t>
      </w:r>
    </w:p>
    <w:p w14:paraId="10ED784B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EncryptionBw.WorkerSupportsCancellation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true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;</w:t>
      </w:r>
    </w:p>
    <w:p w14:paraId="012C9DB5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27AACEAB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5EC74C83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private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void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openFileBtn_Click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object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sender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EventArgs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e)</w:t>
      </w:r>
    </w:p>
    <w:p w14:paraId="1ECF337E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0DF7282B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OpenFileDialog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openFileDialog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OpenFileDialog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())</w:t>
      </w:r>
    </w:p>
    <w:p w14:paraId="5DCCA05C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0E30BFBE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openFileDialog.ShowDialog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() ==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DialogResult.OK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</w:t>
      </w:r>
    </w:p>
    <w:p w14:paraId="7F389916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{</w:t>
      </w:r>
    </w:p>
    <w:p w14:paraId="3955E29E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    _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path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openFileDialog.FileName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;</w:t>
      </w:r>
    </w:p>
    <w:p w14:paraId="2EE3AA88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filePathLbl.Text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 _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path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;</w:t>
      </w:r>
    </w:p>
    <w:p w14:paraId="6F11E2CB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}</w:t>
      </w:r>
    </w:p>
    <w:p w14:paraId="1C367937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70D4E302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3215AE20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04C5D8C5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private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void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EncryptBtn_Click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object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sender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EventArgs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e)</w:t>
      </w:r>
    </w:p>
    <w:p w14:paraId="3519BA8F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3716D43F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try</w:t>
      </w:r>
      <w:proofErr w:type="spellEnd"/>
    </w:p>
    <w:p w14:paraId="01D935A1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04EB1292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Setup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();</w:t>
      </w:r>
    </w:p>
    <w:p w14:paraId="49341D8B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6F5E384C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EncryptionBw.IsBusy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!=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true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</w:t>
      </w:r>
    </w:p>
    <w:p w14:paraId="0CA2B239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EncryptionBw.RunWorkerAsync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Encrypt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);</w:t>
      </w:r>
    </w:p>
    <w:p w14:paraId="589BFCDD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7340810D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0CA3B69A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catch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Exception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ex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</w:t>
      </w:r>
    </w:p>
    <w:p w14:paraId="7FA0F48E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5CD2D7C8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ex.Message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Error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MessageBoxButtons.OK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MessageBoxIcon.Error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);</w:t>
      </w:r>
    </w:p>
    <w:p w14:paraId="1FACF896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49C95FAB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4D680068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private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void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DecryptBtn_Click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object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sender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EventArgs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e)</w:t>
      </w:r>
    </w:p>
    <w:p w14:paraId="29E47517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3C6CCEFE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try</w:t>
      </w:r>
      <w:proofErr w:type="spellEnd"/>
    </w:p>
    <w:p w14:paraId="354DC5BC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03A78083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Setup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();</w:t>
      </w:r>
    </w:p>
    <w:p w14:paraId="4BF9D271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4A0B2360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EncryptionBw.IsBusy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!=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true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</w:t>
      </w:r>
    </w:p>
    <w:p w14:paraId="2858EA0D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EncryptionBw.RunWorkerAsync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Decrypt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);</w:t>
      </w:r>
    </w:p>
    <w:p w14:paraId="7617B5D5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06A7A6AA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68B18C04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catch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Exception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ex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</w:t>
      </w:r>
    </w:p>
    <w:p w14:paraId="7E55617F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2C8A427E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ex.Message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Error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MessageBoxButtons.OK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MessageBoxIcon.Error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);</w:t>
      </w:r>
    </w:p>
    <w:p w14:paraId="4F25B144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740E6134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66B4107C" w14:textId="0BEAF0F1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4F29FCD4" w14:textId="18D54276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48635C7E" w14:textId="26E02D62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0139D9C1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24E943FC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lastRenderedPageBreak/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private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void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Setup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()</w:t>
      </w:r>
    </w:p>
    <w:p w14:paraId="23E1D358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2975A4AC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_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key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keyTb.Text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;</w:t>
      </w:r>
    </w:p>
    <w:p w14:paraId="213B1BD3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string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.IsNullOrEmpty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(_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path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) ||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string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.IsNullOrEmpty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(_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key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))</w:t>
      </w:r>
    </w:p>
    <w:p w14:paraId="73A7301C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6FEDA6CB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Please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select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file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and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enter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key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Error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MessageBoxButtons.OK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MessageBoxIcon.Error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);</w:t>
      </w:r>
    </w:p>
    <w:p w14:paraId="0B24A712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;</w:t>
      </w:r>
    </w:p>
    <w:p w14:paraId="182A119E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20F29718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openFileBtn.Enabled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false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;</w:t>
      </w:r>
    </w:p>
    <w:p w14:paraId="159B2C25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DecryptBtn.Enabled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false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;</w:t>
      </w:r>
    </w:p>
    <w:p w14:paraId="7CF9324C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EncryptBtn.Enabled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false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;</w:t>
      </w:r>
    </w:p>
    <w:p w14:paraId="7F0B89E9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78B6BD08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157ED2D2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private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void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EncryptionBw_DoWork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object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sender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DoWorkEventArgs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e)</w:t>
      </w:r>
    </w:p>
    <w:p w14:paraId="3D6A7FF5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39BBA04A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BackgroundWorker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worker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sender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as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BackgroundWorker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;</w:t>
      </w:r>
    </w:p>
    <w:p w14:paraId="6E00F8E4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36594401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e.Argument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==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Encrypt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</w:t>
      </w:r>
    </w:p>
    <w:p w14:paraId="1992B9E6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e.Result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Cryptography.Encrypt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(_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path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, _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key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worker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);</w:t>
      </w:r>
    </w:p>
    <w:p w14:paraId="2CF276BC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else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e.Argument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==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Decrypt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</w:t>
      </w:r>
    </w:p>
    <w:p w14:paraId="6CC1DD64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e.Result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Cryptography.Decrypt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(_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path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, _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key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worker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);</w:t>
      </w:r>
    </w:p>
    <w:p w14:paraId="64573006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</w:p>
    <w:p w14:paraId="7FDA4931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7436D608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76BDED36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private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void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EncryptionBw_ProgressChanged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object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sender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ProgressChangedEventArgs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e)</w:t>
      </w:r>
    </w:p>
    <w:p w14:paraId="6F4217A4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5591E57D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progressBar1.Value =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e.ProgressPercentage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;</w:t>
      </w:r>
    </w:p>
    <w:p w14:paraId="591DD070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ProgressLbl.Text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e.ProgressPercentage.ToString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() +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"%"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;</w:t>
      </w:r>
    </w:p>
    <w:p w14:paraId="67D24555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08BAB642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7DEEB66C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private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void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EncryptionBw_RunWorkerCompleted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object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sender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RunWorkerCompletedEventArgs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e)</w:t>
      </w:r>
    </w:p>
    <w:p w14:paraId="49D95322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3157099B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e.Result.ToString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(),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Success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MessageBoxButtons.OK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MessageBoxIcon.Information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);</w:t>
      </w:r>
    </w:p>
    <w:p w14:paraId="7318595F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08297818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_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path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string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.Empty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;</w:t>
      </w:r>
    </w:p>
    <w:p w14:paraId="39F0D775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_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key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string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.Empty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;</w:t>
      </w:r>
    </w:p>
    <w:p w14:paraId="678679D2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filePathLbl.Text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string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.Empty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;</w:t>
      </w:r>
    </w:p>
    <w:p w14:paraId="2CFC50B8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keyTb.Text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string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.Empty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;</w:t>
      </w:r>
    </w:p>
    <w:p w14:paraId="66B17E1B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openFileBtn.Enabled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true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;</w:t>
      </w:r>
    </w:p>
    <w:p w14:paraId="423FB4CA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EncryptBtn.Enabled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true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;</w:t>
      </w:r>
    </w:p>
    <w:p w14:paraId="21078133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DecryptBtn.Enabled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true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;</w:t>
      </w:r>
    </w:p>
    <w:p w14:paraId="37F456DF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progressBar1.Value = 0;</w:t>
      </w:r>
    </w:p>
    <w:p w14:paraId="33B57E95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ProgressLbl.Text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"0%"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;</w:t>
      </w:r>
    </w:p>
    <w:p w14:paraId="54C5DE3D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45EBA845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7CA33E4C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private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void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CloseBtn_Click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object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sender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EventArgs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e)</w:t>
      </w:r>
    </w:p>
    <w:p w14:paraId="1D99E4A5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33E54B4F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this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.Close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();</w:t>
      </w:r>
    </w:p>
    <w:p w14:paraId="7E86E678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18448275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174D7588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11A2B0A2" w14:textId="77777777" w:rsidR="00621706" w:rsidRDefault="00621706" w:rsidP="0062170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0AEF4BB1" w14:textId="295F029B" w:rsidR="008211F0" w:rsidRDefault="00621706" w:rsidP="00621706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}</w:t>
      </w:r>
    </w:p>
    <w:p w14:paraId="146F3064" w14:textId="77777777" w:rsidR="001C4003" w:rsidRDefault="001C4003" w:rsidP="008211F0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021EF171" w14:textId="77777777" w:rsidR="001C4003" w:rsidRDefault="001C4003" w:rsidP="008211F0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2DB5CDDF" w14:textId="77777777" w:rsidR="001C4003" w:rsidRDefault="001C4003" w:rsidP="008211F0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66D23562" w14:textId="77777777" w:rsidR="001C4003" w:rsidRDefault="001C4003" w:rsidP="008211F0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06AEA888" w14:textId="77777777" w:rsidR="001C4003" w:rsidRDefault="001C4003" w:rsidP="008211F0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664F730D" w14:textId="77777777" w:rsidR="001C4003" w:rsidRPr="001C4003" w:rsidRDefault="001C4003" w:rsidP="008211F0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0F35DB77" w14:textId="6FAA334D" w:rsidR="001C4003" w:rsidRDefault="001C4003" w:rsidP="001C4003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292C8B">
        <w:rPr>
          <w:rFonts w:ascii="Times New Roman" w:hAnsi="Times New Roman"/>
          <w:b/>
          <w:bCs/>
          <w:sz w:val="28"/>
          <w:szCs w:val="28"/>
        </w:rPr>
        <w:lastRenderedPageBreak/>
        <w:t>Результат виконання програми</w:t>
      </w:r>
      <w:r>
        <w:rPr>
          <w:rFonts w:ascii="Times New Roman" w:hAnsi="Times New Roman"/>
          <w:b/>
          <w:bCs/>
          <w:sz w:val="28"/>
          <w:szCs w:val="28"/>
        </w:rPr>
        <w:t xml:space="preserve"> процес менеджер</w:t>
      </w:r>
      <w:r w:rsidRPr="00292C8B">
        <w:rPr>
          <w:rFonts w:ascii="Times New Roman" w:hAnsi="Times New Roman"/>
          <w:b/>
          <w:bCs/>
          <w:sz w:val="28"/>
          <w:szCs w:val="28"/>
        </w:rPr>
        <w:t>:</w:t>
      </w:r>
    </w:p>
    <w:p w14:paraId="20310AAC" w14:textId="38EB4A17" w:rsidR="001C4003" w:rsidRPr="00292C8B" w:rsidRDefault="00EA3D4E" w:rsidP="001C4003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58623EE" wp14:editId="655555F7">
            <wp:extent cx="6299835" cy="379095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22EE" w14:textId="77777777" w:rsidR="001C4003" w:rsidRDefault="001C4003" w:rsidP="001C4003">
      <w:pPr>
        <w:spacing w:line="360" w:lineRule="auto"/>
        <w:jc w:val="center"/>
      </w:pPr>
      <w:r w:rsidRPr="00292C8B">
        <w:rPr>
          <w:rFonts w:ascii="Times New Roman" w:hAnsi="Times New Roman"/>
          <w:b/>
          <w:bCs/>
          <w:sz w:val="28"/>
          <w:szCs w:val="28"/>
        </w:rPr>
        <w:t>Рис.1</w:t>
      </w:r>
      <w:r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Вигляд форми</w:t>
      </w:r>
      <w:r w:rsidRPr="00292C8B">
        <w:t xml:space="preserve"> </w:t>
      </w:r>
    </w:p>
    <w:p w14:paraId="17F4C74A" w14:textId="3F9E1751" w:rsidR="001C4003" w:rsidRDefault="00EA3D4E" w:rsidP="001C400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EF15D10" wp14:editId="73FB1083">
            <wp:extent cx="4457700" cy="4089707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3667" cy="409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FF3F" w14:textId="79DB5098" w:rsidR="001C4003" w:rsidRPr="00EA3D4E" w:rsidRDefault="001C4003" w:rsidP="001C4003">
      <w:pPr>
        <w:spacing w:line="360" w:lineRule="auto"/>
        <w:jc w:val="center"/>
      </w:pPr>
      <w:r w:rsidRPr="00292C8B">
        <w:rPr>
          <w:rFonts w:ascii="Times New Roman" w:hAnsi="Times New Roman"/>
          <w:b/>
          <w:bCs/>
          <w:sz w:val="28"/>
          <w:szCs w:val="28"/>
        </w:rPr>
        <w:t>Рис.</w:t>
      </w:r>
      <w:r>
        <w:rPr>
          <w:rFonts w:ascii="Times New Roman" w:hAnsi="Times New Roman"/>
          <w:b/>
          <w:bCs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</w:rPr>
        <w:t xml:space="preserve">Відкриваємо </w:t>
      </w:r>
      <w:r w:rsidR="00EA3D4E">
        <w:rPr>
          <w:rFonts w:ascii="Times New Roman" w:hAnsi="Times New Roman"/>
          <w:sz w:val="28"/>
          <w:szCs w:val="28"/>
        </w:rPr>
        <w:t>Блокнот</w:t>
      </w:r>
    </w:p>
    <w:p w14:paraId="5D01AF4A" w14:textId="77777777" w:rsidR="001C4003" w:rsidRDefault="001C4003" w:rsidP="001C4003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7EBABC3" w14:textId="7A77FC0A" w:rsidR="001C4003" w:rsidRDefault="00F95EF1" w:rsidP="001C4003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482A0B" wp14:editId="16C764F0">
            <wp:extent cx="6299835" cy="432435"/>
            <wp:effectExtent l="0" t="0" r="5715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CF5F4" w14:textId="402256CE" w:rsidR="00F95EF1" w:rsidRDefault="00F95EF1" w:rsidP="001C4003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0690630" wp14:editId="0169F5DD">
            <wp:extent cx="6299835" cy="443865"/>
            <wp:effectExtent l="0" t="0" r="571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AAC0E" w14:textId="73E38A43" w:rsidR="001C4003" w:rsidRPr="00F95EF1" w:rsidRDefault="001C4003" w:rsidP="001C4003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292C8B">
        <w:rPr>
          <w:rFonts w:ascii="Times New Roman" w:hAnsi="Times New Roman"/>
          <w:b/>
          <w:bCs/>
          <w:sz w:val="28"/>
          <w:szCs w:val="28"/>
        </w:rPr>
        <w:t>Рис.</w:t>
      </w:r>
      <w:r>
        <w:rPr>
          <w:rFonts w:ascii="Times New Roman" w:hAnsi="Times New Roman"/>
          <w:b/>
          <w:bCs/>
          <w:sz w:val="28"/>
          <w:szCs w:val="28"/>
        </w:rPr>
        <w:t>3</w:t>
      </w:r>
      <w:r w:rsidR="00F95EF1">
        <w:rPr>
          <w:rFonts w:ascii="Times New Roman" w:hAnsi="Times New Roman"/>
          <w:b/>
          <w:bCs/>
          <w:sz w:val="28"/>
          <w:szCs w:val="28"/>
        </w:rPr>
        <w:t xml:space="preserve">-4. </w:t>
      </w:r>
      <w:r w:rsidR="00F95EF1">
        <w:rPr>
          <w:rFonts w:ascii="Times New Roman" w:hAnsi="Times New Roman"/>
          <w:sz w:val="28"/>
          <w:szCs w:val="28"/>
        </w:rPr>
        <w:t>Видалення Телеграму</w:t>
      </w:r>
    </w:p>
    <w:p w14:paraId="55F2E8E3" w14:textId="7D5A384C" w:rsidR="001C4003" w:rsidRDefault="00F95EF1" w:rsidP="001C4003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92EC1F6" wp14:editId="12182F35">
            <wp:extent cx="6299835" cy="248920"/>
            <wp:effectExtent l="0" t="0" r="571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0493" w14:textId="274E415F" w:rsidR="001C4003" w:rsidRDefault="00F95EF1" w:rsidP="001C4003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02E97DB" wp14:editId="0918E0B5">
            <wp:extent cx="6299835" cy="257175"/>
            <wp:effectExtent l="0" t="0" r="571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791E1" w14:textId="5A2CC449" w:rsidR="001C4003" w:rsidRPr="00F95EF1" w:rsidRDefault="001C4003" w:rsidP="001C4003">
      <w:pPr>
        <w:spacing w:line="360" w:lineRule="auto"/>
        <w:jc w:val="center"/>
      </w:pPr>
      <w:r w:rsidRPr="00292C8B">
        <w:rPr>
          <w:rFonts w:ascii="Times New Roman" w:hAnsi="Times New Roman"/>
          <w:b/>
          <w:bCs/>
          <w:sz w:val="28"/>
          <w:szCs w:val="28"/>
        </w:rPr>
        <w:t>Рис.</w:t>
      </w:r>
      <w:r>
        <w:rPr>
          <w:rFonts w:ascii="Times New Roman" w:hAnsi="Times New Roman"/>
          <w:b/>
          <w:bCs/>
          <w:sz w:val="28"/>
          <w:szCs w:val="28"/>
        </w:rPr>
        <w:t>4 - 5.</w:t>
      </w:r>
      <w:r>
        <w:rPr>
          <w:rFonts w:ascii="Times New Roman" w:hAnsi="Times New Roman"/>
          <w:sz w:val="28"/>
          <w:szCs w:val="28"/>
        </w:rPr>
        <w:t xml:space="preserve">Змінюємо </w:t>
      </w:r>
      <w:proofErr w:type="spellStart"/>
      <w:r>
        <w:rPr>
          <w:rFonts w:ascii="Times New Roman" w:hAnsi="Times New Roman"/>
          <w:sz w:val="28"/>
          <w:szCs w:val="28"/>
        </w:rPr>
        <w:t>пріорітет</w:t>
      </w:r>
      <w:proofErr w:type="spellEnd"/>
      <w:r w:rsidRPr="00C4138D">
        <w:rPr>
          <w:rFonts w:ascii="Times New Roman" w:hAnsi="Times New Roman"/>
          <w:sz w:val="28"/>
          <w:szCs w:val="28"/>
        </w:rPr>
        <w:t xml:space="preserve"> </w:t>
      </w:r>
      <w:r w:rsidR="00F95EF1">
        <w:rPr>
          <w:rFonts w:ascii="Times New Roman" w:hAnsi="Times New Roman"/>
          <w:sz w:val="28"/>
          <w:szCs w:val="28"/>
        </w:rPr>
        <w:t>Телеграму</w:t>
      </w:r>
    </w:p>
    <w:p w14:paraId="774420B4" w14:textId="77777777" w:rsidR="001C4003" w:rsidRDefault="001C4003" w:rsidP="001C4003">
      <w:pPr>
        <w:spacing w:line="360" w:lineRule="auto"/>
        <w:jc w:val="center"/>
      </w:pPr>
    </w:p>
    <w:p w14:paraId="1DF38661" w14:textId="707CC71E" w:rsidR="001C4003" w:rsidRPr="00C4138D" w:rsidRDefault="001C4003" w:rsidP="001C4003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Лістинг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class</w:t>
      </w:r>
      <w:r w:rsidRPr="00C4138D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Main</w:t>
      </w:r>
      <w:r w:rsidR="00BC29B8">
        <w:rPr>
          <w:rFonts w:ascii="Times New Roman" w:hAnsi="Times New Roman"/>
          <w:b/>
          <w:bCs/>
          <w:sz w:val="28"/>
          <w:szCs w:val="28"/>
          <w:lang w:val="en-US"/>
        </w:rPr>
        <w:t>Form</w:t>
      </w:r>
      <w:proofErr w:type="spellEnd"/>
      <w:r w:rsidRPr="00C4138D">
        <w:rPr>
          <w:rFonts w:ascii="Times New Roman" w:hAnsi="Times New Roman"/>
          <w:b/>
          <w:bCs/>
          <w:sz w:val="28"/>
          <w:szCs w:val="28"/>
        </w:rPr>
        <w:t>:</w:t>
      </w:r>
    </w:p>
    <w:p w14:paraId="0BCD134F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System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;</w:t>
      </w:r>
    </w:p>
    <w:p w14:paraId="556A6E2D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System.ComponentModel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;</w:t>
      </w:r>
    </w:p>
    <w:p w14:paraId="6F11A231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System.Diagnostics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;</w:t>
      </w:r>
    </w:p>
    <w:p w14:paraId="12881695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09D71172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namespace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Lab3_ProcessManager</w:t>
      </w:r>
    </w:p>
    <w:p w14:paraId="1AC5088D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{</w:t>
      </w:r>
    </w:p>
    <w:p w14:paraId="13E5BD4D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partial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class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lang w:eastAsia="ru-RU"/>
        </w:rPr>
        <w:t>MainForm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: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Form</w:t>
      </w:r>
      <w:proofErr w:type="spellEnd"/>
    </w:p>
    <w:p w14:paraId="6F9BEFA9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14:paraId="4C462B8B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lang w:eastAsia="ru-RU"/>
        </w:rPr>
        <w:t>MainForm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()</w:t>
      </w:r>
    </w:p>
    <w:p w14:paraId="3B0144CB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3AB8FCA8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InitializeComponent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();</w:t>
      </w:r>
    </w:p>
    <w:p w14:paraId="65C19BDC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UpdateData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();</w:t>
      </w:r>
    </w:p>
    <w:p w14:paraId="4F85372A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44A223D8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1B45EA4A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List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&lt;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Process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&gt;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processes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List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&lt;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Process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&gt;();</w:t>
      </w:r>
    </w:p>
    <w:p w14:paraId="6439E409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private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Process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selectedProcess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;</w:t>
      </w:r>
    </w:p>
    <w:p w14:paraId="1BEE0E3B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16A4A290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private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void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runProcBtn_Click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object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sender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EventArgs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e)</w:t>
      </w:r>
    </w:p>
    <w:p w14:paraId="44FD1979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3CC70269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try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</w:p>
    <w:p w14:paraId="39B44C9D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{ </w:t>
      </w:r>
    </w:p>
    <w:p w14:paraId="54EBEE0A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var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selectedProcess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selectProcessCbx.SelectedItem.ToString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();</w:t>
      </w:r>
    </w:p>
    <w:p w14:paraId="7A17C8A6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var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process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ProcManager.RunProcessByName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selectedProcess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);</w:t>
      </w:r>
    </w:p>
    <w:p w14:paraId="7D799265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3BF223E7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processes.Add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process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);</w:t>
      </w:r>
    </w:p>
    <w:p w14:paraId="53582E75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78FB1AAA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Thread.Sleep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(500);</w:t>
      </w:r>
    </w:p>
    <w:p w14:paraId="543AD5A1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UpdateData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();</w:t>
      </w:r>
    </w:p>
    <w:p w14:paraId="702274A7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74E20B79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catch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Exception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ex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</w:t>
      </w:r>
    </w:p>
    <w:p w14:paraId="1EDF14E0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6F3088D9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ex.Message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);</w:t>
      </w:r>
    </w:p>
    <w:p w14:paraId="33FEE4DE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;</w:t>
      </w:r>
    </w:p>
    <w:p w14:paraId="549EF230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70BDF799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42D09275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568F5F4E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55481424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private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void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dataGridView1_CellContentClick(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object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sender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DataGridViewCellEventArgs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e)</w:t>
      </w:r>
    </w:p>
    <w:p w14:paraId="49399CFE" w14:textId="690EFFA6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7F7266E1" w14:textId="62E1D54D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0CC0C5B7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4248960A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lastRenderedPageBreak/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e.RowIndex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&lt; 0)</w:t>
      </w:r>
    </w:p>
    <w:p w14:paraId="75B0C855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;</w:t>
      </w:r>
    </w:p>
    <w:p w14:paraId="1A0268C1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697981F6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var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pid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 Convert.ToInt32(dataGridView1.Rows[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e.RowIndex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].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Cells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[1].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Value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);</w:t>
      </w:r>
    </w:p>
    <w:p w14:paraId="757BB000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selectedProcess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processes.FirstOrDefault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(p =&gt;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p.Id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==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pid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);</w:t>
      </w:r>
    </w:p>
    <w:p w14:paraId="251BF6F3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3CDD8100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dataGridView1.Rows[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e.RowIndex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].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Selected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true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;</w:t>
      </w:r>
    </w:p>
    <w:p w14:paraId="18AAA3BC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655828C1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for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(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i = 0; i &lt; dataGridView1.Rows.Count; i++)</w:t>
      </w:r>
    </w:p>
    <w:p w14:paraId="02205C91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2E8BE218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(i !=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e.RowIndex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</w:t>
      </w:r>
    </w:p>
    <w:p w14:paraId="476D8E22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    dataGridView1.Rows[i].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DefaultCellStyle.SelectionBackColor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Color.White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;</w:t>
      </w:r>
    </w:p>
    <w:p w14:paraId="50F28FE8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0487A428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62B14315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dataGridView1.Rows[e.RowIndex].DefaultCellStyle.SelectionBackColor =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Color.Red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;</w:t>
      </w:r>
    </w:p>
    <w:p w14:paraId="45677171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2C77DCB6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dataGridView1.Refresh();</w:t>
      </w:r>
    </w:p>
    <w:p w14:paraId="0D5AF1BC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74F874F0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7AAB0B80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private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void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killProcessBtn_Click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object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sender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EventArgs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e)</w:t>
      </w:r>
    </w:p>
    <w:p w14:paraId="0EE5387F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0AB51185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selectedProcess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null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</w:t>
      </w:r>
    </w:p>
    <w:p w14:paraId="5F6DC354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10EB4735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Please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select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 xml:space="preserve"> a 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process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to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kill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);</w:t>
      </w:r>
    </w:p>
    <w:p w14:paraId="2D177FFE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;</w:t>
      </w:r>
    </w:p>
    <w:p w14:paraId="7995EE8A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07ED17FA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2DBD7E67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59A7122E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var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pid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selectedProcess.Id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;</w:t>
      </w:r>
    </w:p>
    <w:p w14:paraId="7971439A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processes.Remove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selectedProcess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);</w:t>
      </w:r>
    </w:p>
    <w:p w14:paraId="093B636F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dataGridView1.Rows.RemoveAt(dataGridView1.SelectedRows[0].Index);</w:t>
      </w:r>
    </w:p>
    <w:p w14:paraId="46624FCC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449C20F9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ProcManager.Close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pid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);</w:t>
      </w:r>
    </w:p>
    <w:p w14:paraId="34A9BE75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UpdateData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();</w:t>
      </w:r>
    </w:p>
    <w:p w14:paraId="6EFC6BB6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64BD23D2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47140F1F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private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void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UpdateData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object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sender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null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EventArgs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e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null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</w:t>
      </w:r>
    </w:p>
    <w:p w14:paraId="6794FE50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59ED2C09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processes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Process.GetProcesses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().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ToList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();</w:t>
      </w:r>
    </w:p>
    <w:p w14:paraId="7ABF4176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163F5729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(dataGridView1.Rows.Count == 0)</w:t>
      </w:r>
    </w:p>
    <w:p w14:paraId="16FF8D26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64D6A8B2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foreach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var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proc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in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processes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</w:t>
      </w:r>
    </w:p>
    <w:p w14:paraId="1A128FDB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{</w:t>
      </w:r>
    </w:p>
    <w:p w14:paraId="55257A35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try</w:t>
      </w:r>
      <w:proofErr w:type="spellEnd"/>
    </w:p>
    <w:p w14:paraId="19CE1F32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    {</w:t>
      </w:r>
    </w:p>
    <w:p w14:paraId="138F6FC6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        dataGridView1.Rows.Add(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proc.ProcessName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proc.Id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proc.PagedMemorySize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proc.StartTime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proc.PriorityClass.ToString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(),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proc.Threads.Count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);</w:t>
      </w:r>
    </w:p>
    <w:p w14:paraId="00BFB1A9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    }</w:t>
      </w:r>
    </w:p>
    <w:p w14:paraId="550F52BF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catch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{ }</w:t>
      </w:r>
    </w:p>
    <w:p w14:paraId="47E645A0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}</w:t>
      </w:r>
    </w:p>
    <w:p w14:paraId="6809E111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;</w:t>
      </w:r>
    </w:p>
    <w:p w14:paraId="5E0C3020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149F2B7F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395461E2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foreach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var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proc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in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processes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</w:t>
      </w:r>
    </w:p>
    <w:p w14:paraId="753BDE29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14C6BA8A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var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row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 dataGridView1.Rows.Cast&lt;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DataGridViewRow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&gt;().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FirstOrDefault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(r =&gt; Convert.ToInt32(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r.Cells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[1].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Value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) ==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proc.Id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);</w:t>
      </w:r>
    </w:p>
    <w:p w14:paraId="26EF0C7D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row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null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</w:t>
      </w:r>
    </w:p>
    <w:p w14:paraId="3BBECE68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{</w:t>
      </w:r>
    </w:p>
    <w:p w14:paraId="2201520F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try</w:t>
      </w:r>
      <w:proofErr w:type="spellEnd"/>
    </w:p>
    <w:p w14:paraId="27B5E0F8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    {</w:t>
      </w:r>
    </w:p>
    <w:p w14:paraId="07844391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        dataGridView1.Rows.Add(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ProcManager.GetProcessInfo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proc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));</w:t>
      </w:r>
    </w:p>
    <w:p w14:paraId="7820D15D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    }</w:t>
      </w:r>
    </w:p>
    <w:p w14:paraId="1E0CC5C3" w14:textId="5A6DAFAE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catch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{ }</w:t>
      </w:r>
    </w:p>
    <w:p w14:paraId="3CF99AE0" w14:textId="4EB75618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6A6EC4F0" w14:textId="36860C72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4F984269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6B0B8FBF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lastRenderedPageBreak/>
        <w:t xml:space="preserve">        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continue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;</w:t>
      </w:r>
    </w:p>
    <w:p w14:paraId="35967E49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69777F93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}</w:t>
      </w:r>
    </w:p>
    <w:p w14:paraId="28660811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6D502999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try</w:t>
      </w:r>
      <w:proofErr w:type="spellEnd"/>
    </w:p>
    <w:p w14:paraId="3758BFFA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{</w:t>
      </w:r>
    </w:p>
    <w:p w14:paraId="62C9BB26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row.Cells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[0].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Value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proc.ProcessName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;</w:t>
      </w:r>
    </w:p>
    <w:p w14:paraId="701D9F22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row.Cells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[1].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Value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proc.Id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;</w:t>
      </w:r>
    </w:p>
    <w:p w14:paraId="3B6EBEA2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row.Cells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[2].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Value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proc.PagedMemorySize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;</w:t>
      </w:r>
    </w:p>
    <w:p w14:paraId="22941A41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row.Cells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[3].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Value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proc.StartTime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;</w:t>
      </w:r>
    </w:p>
    <w:p w14:paraId="26BFFB71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row.Cells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[4].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Value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proc.PriorityClass.ToString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();</w:t>
      </w:r>
    </w:p>
    <w:p w14:paraId="2E1DF0FF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row.Cells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[5].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Value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proc.Threads.Count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;</w:t>
      </w:r>
    </w:p>
    <w:p w14:paraId="4DB34366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}</w:t>
      </w:r>
    </w:p>
    <w:p w14:paraId="712D74F2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catch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{ }</w:t>
      </w:r>
    </w:p>
    <w:p w14:paraId="77EC6065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423B05E4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6D5DD7C3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for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(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i = 0; i &lt; dataGridView1.Rows.Count; i++)</w:t>
      </w:r>
    </w:p>
    <w:p w14:paraId="442B4F2C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4C892439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var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pid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 Convert.ToInt32(dataGridView1.Rows[i].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Cells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[1].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Value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);</w:t>
      </w:r>
    </w:p>
    <w:p w14:paraId="443F855C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var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proc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processes.FirstOrDefault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(p =&gt;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p.Id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==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pid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);</w:t>
      </w:r>
    </w:p>
    <w:p w14:paraId="53EBEE6A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proc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null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</w:t>
      </w:r>
    </w:p>
    <w:p w14:paraId="1D264A1A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{</w:t>
      </w:r>
    </w:p>
    <w:p w14:paraId="60F58902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    dataGridView1.Rows.RemoveAt(i);</w:t>
      </w:r>
    </w:p>
    <w:p w14:paraId="4695E918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continue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;</w:t>
      </w:r>
    </w:p>
    <w:p w14:paraId="001C0F9F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}</w:t>
      </w:r>
    </w:p>
    <w:p w14:paraId="4F8FE854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5ED0C6BE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0A65424A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dataGridView1.Refresh();</w:t>
      </w:r>
    </w:p>
    <w:p w14:paraId="69ACCD7F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25547F51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35A51BC5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private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void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changePriorityBtn_Click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object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sender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EventArgs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e)</w:t>
      </w:r>
    </w:p>
    <w:p w14:paraId="1A272A23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6B8844D3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var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newPriority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priorityCbx.SelectedItem.ToString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();</w:t>
      </w:r>
    </w:p>
    <w:p w14:paraId="65C530C3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selectedProcess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null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</w:t>
      </w:r>
    </w:p>
    <w:p w14:paraId="58EC8813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052D1593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Please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select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 xml:space="preserve"> a 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process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to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change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priority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);</w:t>
      </w:r>
    </w:p>
    <w:p w14:paraId="2DA1659F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;</w:t>
      </w:r>
    </w:p>
    <w:p w14:paraId="23C4479A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3BFB9352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try</w:t>
      </w:r>
      <w:proofErr w:type="spellEnd"/>
    </w:p>
    <w:p w14:paraId="3D4F895B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2F55365C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ProcManager.ChangePriority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selectedProcess.Id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newPriority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);</w:t>
      </w:r>
    </w:p>
    <w:p w14:paraId="73133A24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43AA654C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catch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Exception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ex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</w:t>
      </w:r>
    </w:p>
    <w:p w14:paraId="7AFCF5F0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5573F684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ex.Message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);</w:t>
      </w:r>
    </w:p>
    <w:p w14:paraId="5CC50962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;</w:t>
      </w:r>
    </w:p>
    <w:p w14:paraId="0E05CFDE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10043445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0C55EC86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UpdateData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();</w:t>
      </w:r>
    </w:p>
    <w:p w14:paraId="575F7FA9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05B14BF7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00F5F266" w14:textId="7DBC06D6" w:rsidR="008211F0" w:rsidRDefault="00BC29B8" w:rsidP="00BC29B8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}</w:t>
      </w:r>
    </w:p>
    <w:p w14:paraId="1E170543" w14:textId="746DA038" w:rsidR="001C4003" w:rsidRPr="00BC29B8" w:rsidRDefault="001C4003" w:rsidP="001C4003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Лістинг </w:t>
      </w:r>
      <w:proofErr w:type="spellStart"/>
      <w:r w:rsidR="00BC29B8" w:rsidRPr="00BC29B8">
        <w:rPr>
          <w:rFonts w:ascii="Times New Roman" w:hAnsi="Times New Roman"/>
          <w:b/>
          <w:bCs/>
          <w:sz w:val="28"/>
          <w:szCs w:val="28"/>
          <w:lang w:val="en-US"/>
        </w:rPr>
        <w:t>ProcManager</w:t>
      </w:r>
      <w:proofErr w:type="spellEnd"/>
      <w:r w:rsidR="00BC29B8" w:rsidRPr="00BC29B8">
        <w:rPr>
          <w:rFonts w:ascii="Times New Roman" w:hAnsi="Times New Roman"/>
          <w:b/>
          <w:bCs/>
          <w:sz w:val="28"/>
          <w:szCs w:val="28"/>
        </w:rPr>
        <w:t>.</w:t>
      </w:r>
      <w:r w:rsidR="00BC29B8" w:rsidRPr="00BC29B8">
        <w:rPr>
          <w:rFonts w:ascii="Times New Roman" w:hAnsi="Times New Roman"/>
          <w:b/>
          <w:bCs/>
          <w:sz w:val="28"/>
          <w:szCs w:val="28"/>
          <w:lang w:val="en-US"/>
        </w:rPr>
        <w:t>cs</w:t>
      </w:r>
      <w:r w:rsidRPr="00BC29B8">
        <w:rPr>
          <w:rFonts w:ascii="Times New Roman" w:hAnsi="Times New Roman"/>
          <w:b/>
          <w:bCs/>
          <w:sz w:val="28"/>
          <w:szCs w:val="28"/>
        </w:rPr>
        <w:t>:</w:t>
      </w:r>
    </w:p>
    <w:p w14:paraId="636BF147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System.Diagnostics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;</w:t>
      </w:r>
    </w:p>
    <w:p w14:paraId="3F1426CE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032189E7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namespace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Lab3_ProcessManager</w:t>
      </w:r>
    </w:p>
    <w:p w14:paraId="38B406F6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{</w:t>
      </w:r>
    </w:p>
    <w:p w14:paraId="6D7BCD01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class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lang w:eastAsia="ru-RU"/>
        </w:rPr>
        <w:t>ProcManager</w:t>
      </w:r>
      <w:proofErr w:type="spellEnd"/>
    </w:p>
    <w:p w14:paraId="417494B4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14:paraId="30798240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static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Process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RunProcessByName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string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processName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</w:t>
      </w:r>
    </w:p>
    <w:p w14:paraId="4086A851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08F407D1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switch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processName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</w:t>
      </w:r>
    </w:p>
    <w:p w14:paraId="14DC8EFB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6C65F38B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case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Notepad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:</w:t>
      </w:r>
    </w:p>
    <w:p w14:paraId="1E3D1CD3" w14:textId="405FDEC2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StartNewProcess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"notepad.exe"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);</w:t>
      </w:r>
    </w:p>
    <w:p w14:paraId="38F191F1" w14:textId="26789FBF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7C952A04" w14:textId="0179CE2C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38E7250F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298791E9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lastRenderedPageBreak/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case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Calculator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:</w:t>
      </w:r>
    </w:p>
    <w:p w14:paraId="50F56784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StartNewProcess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"calc.exe"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);</w:t>
      </w:r>
    </w:p>
    <w:p w14:paraId="719124EB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case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Paint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:</w:t>
      </w:r>
    </w:p>
    <w:p w14:paraId="68422FC6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StartNewProcess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"mspaint.exe"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);</w:t>
      </w:r>
    </w:p>
    <w:p w14:paraId="4E2FA80E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case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"Microsoft Word"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:</w:t>
      </w:r>
    </w:p>
    <w:p w14:paraId="154EF4DC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StartNewProcess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"winword.exe"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);</w:t>
      </w:r>
    </w:p>
    <w:p w14:paraId="11145240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case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"Microsoft Excel"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:</w:t>
      </w:r>
    </w:p>
    <w:p w14:paraId="53A408D0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StartNewProcess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"excel.exe"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);</w:t>
      </w:r>
    </w:p>
    <w:p w14:paraId="56F2E9CE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default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:</w:t>
      </w:r>
    </w:p>
    <w:p w14:paraId="4000604C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throw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Exception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Please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select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 xml:space="preserve"> a 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correct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process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to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run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);</w:t>
      </w:r>
    </w:p>
    <w:p w14:paraId="697B22FE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33FA4CE1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24642F14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326ED5DA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private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static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Process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StartNewProcess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string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processName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</w:t>
      </w:r>
    </w:p>
    <w:p w14:paraId="610EDFE3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12B0038D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0584E3E9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var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process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Process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();</w:t>
      </w:r>
    </w:p>
    <w:p w14:paraId="56281126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process.StartInfo.FileName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"cmd.exe"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;</w:t>
      </w:r>
    </w:p>
    <w:p w14:paraId="5A26BEC9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process.StartInfo.Arguments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 xml:space="preserve">"/c 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start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 xml:space="preserve">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+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processName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;</w:t>
      </w:r>
    </w:p>
    <w:p w14:paraId="1B721903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process.Start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();</w:t>
      </w:r>
    </w:p>
    <w:p w14:paraId="03364277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53A06F73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process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;</w:t>
      </w:r>
    </w:p>
    <w:p w14:paraId="4CE06CAA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58B59717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49722552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static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void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Close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pid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</w:t>
      </w:r>
    </w:p>
    <w:p w14:paraId="3B0E9E12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3AD2E5DE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Process.GetProcessById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pid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).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Kill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();</w:t>
      </w:r>
    </w:p>
    <w:p w14:paraId="47C93A82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0DD6644C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74D26DA1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static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object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GetProcessInfo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Process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proc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</w:t>
      </w:r>
    </w:p>
    <w:p w14:paraId="47C4B844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60DDEF6E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var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x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string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[] {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proc.ProcessName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proc.Id.ToString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(),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proc.PagedMemorySize.ToString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(),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proc.StartTime.ToString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(),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proc.PriorityClass.ToString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(),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proc.Threads.Count.ToString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()};</w:t>
      </w:r>
    </w:p>
    <w:p w14:paraId="3D3729ED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08503035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x;</w:t>
      </w:r>
    </w:p>
    <w:p w14:paraId="07562332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0E90E2A6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6753B798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static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void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ChangePriority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pid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string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newPriority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</w:t>
      </w:r>
    </w:p>
    <w:p w14:paraId="11B73264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3C14D695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0678EB13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var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selectedProcess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Process.GetProcessById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pid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);</w:t>
      </w:r>
    </w:p>
    <w:p w14:paraId="67DEDC51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6BB6F3E7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newPriority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==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Normal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</w:t>
      </w:r>
    </w:p>
    <w:p w14:paraId="64B7D502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selectedProcess.PriorityClass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ProcessPriorityClass.Normal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;</w:t>
      </w:r>
    </w:p>
    <w:p w14:paraId="7B73A3BC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else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newPriority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==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High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</w:t>
      </w:r>
    </w:p>
    <w:p w14:paraId="1E5D66B9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selectedProcess.PriorityClass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ProcessPriorityClass.High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;</w:t>
      </w:r>
    </w:p>
    <w:p w14:paraId="003A91C4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else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newPriority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==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Low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</w:t>
      </w:r>
    </w:p>
    <w:p w14:paraId="61F6B569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selectedProcess.PriorityClass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ProcessPriorityClass.Idle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;</w:t>
      </w:r>
    </w:p>
    <w:p w14:paraId="509A799A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else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newPriority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==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Realtime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</w:t>
      </w:r>
    </w:p>
    <w:p w14:paraId="5137E5DB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selectedProcess.PriorityClass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ProcessPriorityClass.RealTime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;</w:t>
      </w:r>
    </w:p>
    <w:p w14:paraId="6879E563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else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newPriority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==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Above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normal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</w:t>
      </w:r>
    </w:p>
    <w:p w14:paraId="2761F736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selectedProcess.PriorityClass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ProcessPriorityClass.AboveNormal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;</w:t>
      </w:r>
    </w:p>
    <w:p w14:paraId="745589D6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else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newPriority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==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Below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normal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</w:t>
      </w:r>
    </w:p>
    <w:p w14:paraId="1095D1ED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selectedProcess.PriorityClass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ProcessPriorityClass.BelowNormal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;</w:t>
      </w:r>
    </w:p>
    <w:p w14:paraId="5EA33C40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else</w:t>
      </w:r>
      <w:proofErr w:type="spellEnd"/>
    </w:p>
    <w:p w14:paraId="374B4435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5D8480BD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throw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Exception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Please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select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 xml:space="preserve"> a 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correct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priority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);</w:t>
      </w:r>
    </w:p>
    <w:p w14:paraId="3F4BCA8C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59A62850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56655B87" w14:textId="77777777" w:rsidR="00BC29B8" w:rsidRDefault="00BC29B8" w:rsidP="00BC29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26B08FAD" w14:textId="18CF9D1C" w:rsidR="00921545" w:rsidRPr="005714EE" w:rsidRDefault="00BC29B8" w:rsidP="005714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}</w:t>
      </w:r>
    </w:p>
    <w:p w14:paraId="7F1F7DA5" w14:textId="66580B35" w:rsidR="001269DF" w:rsidRPr="001269DF" w:rsidRDefault="001269DF" w:rsidP="009F4A8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Посилання </w:t>
      </w:r>
      <w:r w:rsidR="005714EE">
        <w:rPr>
          <w:rFonts w:ascii="Times New Roman" w:hAnsi="Times New Roman"/>
          <w:sz w:val="28"/>
          <w:szCs w:val="28"/>
        </w:rPr>
        <w:t>на репозиторій</w:t>
      </w:r>
      <w:r>
        <w:rPr>
          <w:rFonts w:ascii="Times New Roman" w:hAnsi="Times New Roman"/>
          <w:sz w:val="28"/>
          <w:szCs w:val="28"/>
        </w:rPr>
        <w:t>:</w:t>
      </w:r>
      <w:r w:rsidR="00123871" w:rsidRPr="00123871">
        <w:t xml:space="preserve"> </w:t>
      </w:r>
      <w:hyperlink r:id="rId19" w:history="1">
        <w:r w:rsidR="00123871" w:rsidRPr="00A44C23">
          <w:rPr>
            <w:rStyle w:val="a8"/>
            <w:rFonts w:ascii="Times New Roman" w:hAnsi="Times New Roman"/>
            <w:sz w:val="28"/>
            <w:szCs w:val="28"/>
          </w:rPr>
          <w:t>https://gitlab.com/ipz22-4/dotnetlab3</w:t>
        </w:r>
      </w:hyperlink>
    </w:p>
    <w:p w14:paraId="295508AB" w14:textId="33F83D5C" w:rsidR="00F27BF3" w:rsidRDefault="009F4A8D" w:rsidP="00F27BF3">
      <w:pPr>
        <w:rPr>
          <w:rFonts w:ascii="Times New Roman" w:hAnsi="Times New Roman"/>
          <w:sz w:val="28"/>
          <w:szCs w:val="28"/>
        </w:rPr>
      </w:pPr>
      <w:r w:rsidRPr="009F4A8D">
        <w:rPr>
          <w:rFonts w:ascii="Times New Roman" w:hAnsi="Times New Roman"/>
          <w:b/>
          <w:bCs/>
          <w:sz w:val="36"/>
          <w:szCs w:val="36"/>
        </w:rPr>
        <w:t>Висновок:</w:t>
      </w:r>
      <w:r w:rsidR="00BE6017" w:rsidRPr="00C4138D">
        <w:rPr>
          <w:rFonts w:ascii="Times New Roman" w:hAnsi="Times New Roman"/>
          <w:b/>
          <w:bCs/>
          <w:sz w:val="36"/>
          <w:szCs w:val="36"/>
          <w:lang w:val="ru-RU"/>
        </w:rPr>
        <w:t xml:space="preserve"> </w:t>
      </w:r>
      <w:r w:rsidR="00F27BF3" w:rsidRPr="00F27BF3">
        <w:rPr>
          <w:rFonts w:ascii="Times New Roman" w:hAnsi="Times New Roman"/>
          <w:sz w:val="28"/>
          <w:szCs w:val="28"/>
        </w:rPr>
        <w:t>навчи</w:t>
      </w:r>
      <w:r w:rsidR="00F27BF3">
        <w:rPr>
          <w:rFonts w:ascii="Times New Roman" w:hAnsi="Times New Roman"/>
          <w:sz w:val="28"/>
          <w:szCs w:val="28"/>
        </w:rPr>
        <w:t>в</w:t>
      </w:r>
      <w:r w:rsidR="00F27BF3" w:rsidRPr="00F27BF3">
        <w:rPr>
          <w:rFonts w:ascii="Times New Roman" w:hAnsi="Times New Roman"/>
          <w:sz w:val="28"/>
          <w:szCs w:val="28"/>
        </w:rPr>
        <w:t xml:space="preserve">ся працювати з потоками та процесами у мові C#. </w:t>
      </w:r>
    </w:p>
    <w:p w14:paraId="037E6973" w14:textId="3E3A43D7" w:rsidR="009F4A8D" w:rsidRPr="00E27300" w:rsidRDefault="009F4A8D" w:rsidP="009F4A8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sectPr w:rsidR="009F4A8D" w:rsidRPr="00E27300" w:rsidSect="009F131C">
      <w:headerReference w:type="default" r:id="rId20"/>
      <w:headerReference w:type="first" r:id="rId21"/>
      <w:pgSz w:w="11906" w:h="16838"/>
      <w:pgMar w:top="50" w:right="567" w:bottom="567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4440C" w14:textId="77777777" w:rsidR="00A212A9" w:rsidRDefault="00A212A9">
      <w:r>
        <w:separator/>
      </w:r>
    </w:p>
  </w:endnote>
  <w:endnote w:type="continuationSeparator" w:id="0">
    <w:p w14:paraId="47121DBD" w14:textId="77777777" w:rsidR="00A212A9" w:rsidRDefault="00A21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62339" w14:textId="77777777" w:rsidR="00A212A9" w:rsidRDefault="00A212A9">
      <w:r>
        <w:separator/>
      </w:r>
    </w:p>
  </w:footnote>
  <w:footnote w:type="continuationSeparator" w:id="0">
    <w:p w14:paraId="5F4A052C" w14:textId="77777777" w:rsidR="00A212A9" w:rsidRDefault="00A212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E988F" w14:textId="77777777" w:rsidR="00326D2B" w:rsidRDefault="00326D2B">
    <w:pPr>
      <w:pStyle w:val="a3"/>
    </w:pPr>
    <w:r>
      <w:rPr>
        <w:noProof/>
        <w:sz w:val="20"/>
        <w:lang w:eastAsia="uk-UA"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11A85795" wp14:editId="2C3CDDF0">
              <wp:simplePos x="0" y="0"/>
              <wp:positionH relativeFrom="page">
                <wp:posOffset>714375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591C93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1C2B20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A34943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14C36B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70B88F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2589B5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68C203" w14:textId="30E16A94" w:rsidR="00326D2B" w:rsidRDefault="00326D2B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 w:rsidR="003E0570">
                              <w:rPr>
                                <w:rStyle w:val="a6"/>
                                <w:rFonts w:ascii="Times New Roman" w:hAnsi="Times New Roman"/>
                                <w:i w:val="0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AA7048" w14:textId="25079CF0" w:rsidR="00326D2B" w:rsidRPr="00F27BF3" w:rsidRDefault="00A801BF" w:rsidP="00B2143E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ЖИТОМИРСЬКА ПОЛІТЕХНІКА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B2143E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2</w:t>
                            </w:r>
                            <w:r w:rsidR="00F27BF3"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414ECC" w:rsidRPr="009F4A8D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12</w:t>
                            </w:r>
                            <w:r w:rsidR="00F27BF3"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414ECC" w:rsidRPr="009F4A8D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.0</w:t>
                            </w:r>
                            <w:r w:rsidR="00F27BF3"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.000 –</w:t>
                            </w:r>
                            <w:r w:rsidR="003E0570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Лр</w:t>
                            </w:r>
                            <w:proofErr w:type="spellEnd"/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F27BF3"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A85795" id="Group 1" o:spid="_x0000_s1026" style="position:absolute;margin-left:56.25pt;margin-top:19.5pt;width:518.8pt;height:802.3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2B591C93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561C2B20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0AA34943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3014C36B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4E70B88F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222589B5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1E68C203" w14:textId="30E16A94" w:rsidR="00326D2B" w:rsidRDefault="00326D2B">
                      <w:pPr>
                        <w:pStyle w:val="a5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 w:rsidR="003E0570">
                        <w:rPr>
                          <w:rStyle w:val="a6"/>
                          <w:rFonts w:ascii="Times New Roman" w:hAnsi="Times New Roman"/>
                          <w:i w:val="0"/>
                          <w:noProof/>
                          <w:sz w:val="24"/>
                          <w:szCs w:val="24"/>
                          <w:lang w:val="ru-RU"/>
                        </w:rPr>
                        <w:t>2</w: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86;width:1107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7BAA7048" w14:textId="25079CF0" w:rsidR="00326D2B" w:rsidRPr="00F27BF3" w:rsidRDefault="00A801BF" w:rsidP="00B2143E">
                      <w:pPr>
                        <w:pStyle w:val="a5"/>
                        <w:jc w:val="center"/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</w:pPr>
                      <w:r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ЖИТОМИРСЬКА ПОЛІТЕХНІКА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B2143E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2</w:t>
                      </w:r>
                      <w:r w:rsidR="00F27BF3"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  <w:t>3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414ECC" w:rsidRPr="009F4A8D">
                        <w:rPr>
                          <w:rFonts w:ascii="Calibri" w:hAnsi="Calibri"/>
                          <w:sz w:val="24"/>
                          <w:szCs w:val="24"/>
                        </w:rPr>
                        <w:t>12</w:t>
                      </w:r>
                      <w:r w:rsidR="00F27BF3"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414ECC" w:rsidRPr="009F4A8D">
                        <w:rPr>
                          <w:rFonts w:ascii="Calibri" w:hAnsi="Calibri"/>
                          <w:sz w:val="24"/>
                          <w:szCs w:val="24"/>
                        </w:rPr>
                        <w:t>.0</w:t>
                      </w:r>
                      <w:r w:rsidR="00F27BF3"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  <w:t>9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.000 –</w:t>
                      </w:r>
                      <w:r w:rsidR="003E0570"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Лр</w:t>
                      </w:r>
                      <w:proofErr w:type="spellEnd"/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F27BF3"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4B136" w14:textId="77777777" w:rsidR="00326D2B" w:rsidRPr="0080663F" w:rsidRDefault="00326D2B" w:rsidP="009F131C">
    <w:pPr>
      <w:pStyle w:val="1"/>
      <w:rPr>
        <w:rFonts w:ascii="Times New Roman" w:hAnsi="Times New Roman" w:cs="Times New Roman"/>
        <w:sz w:val="28"/>
        <w:szCs w:val="28"/>
        <w:lang w:val="ru-RU"/>
      </w:rPr>
    </w:pPr>
    <w:r w:rsidRPr="00651D76">
      <w:rPr>
        <w:rFonts w:ascii="Times New Roman" w:hAnsi="Times New Roman" w:cs="Times New Roman"/>
        <w:noProof/>
        <w:lang w:eastAsia="uk-UA"/>
      </w:rPr>
      <mc:AlternateContent>
        <mc:Choice Requires="wpg">
          <w:drawing>
            <wp:anchor distT="0" distB="0" distL="114300" distR="114300" simplePos="0" relativeHeight="251650560" behindDoc="0" locked="1" layoutInCell="1" allowOverlap="1" wp14:anchorId="3C203A03" wp14:editId="4A2CF418">
              <wp:simplePos x="0" y="0"/>
              <wp:positionH relativeFrom="page">
                <wp:posOffset>706755</wp:posOffset>
              </wp:positionH>
              <wp:positionV relativeFrom="page">
                <wp:posOffset>249555</wp:posOffset>
              </wp:positionV>
              <wp:extent cx="6588760" cy="10189210"/>
              <wp:effectExtent l="0" t="0" r="21590" b="21590"/>
              <wp:wrapNone/>
              <wp:docPr id="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C79500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3B6AFD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4FF824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80FD88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231747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BAC566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D8F847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385ED4" w14:textId="727C14FF" w:rsidR="00326D2B" w:rsidRPr="00F27BF3" w:rsidRDefault="00C05CB7" w:rsidP="00B66788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</w:pP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Ж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ИТОМИРСЬКА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ПОЛІТЕХНІКА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C95106">
                              <w:rPr>
                                <w:rFonts w:ascii="Calibri" w:hAnsi="Calibri"/>
                                <w:szCs w:val="28"/>
                              </w:rPr>
                              <w:t>2</w:t>
                            </w:r>
                            <w:r w:rsidR="00F27BF3"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  <w:t>3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3E0570" w:rsidRPr="009F4A8D">
                              <w:rPr>
                                <w:rFonts w:ascii="Calibri" w:hAnsi="Calibri"/>
                                <w:szCs w:val="28"/>
                              </w:rPr>
                              <w:t>12</w:t>
                            </w:r>
                            <w:r w:rsidR="00B630FE" w:rsidRPr="009F4A8D">
                              <w:rPr>
                                <w:rFonts w:ascii="Calibri" w:hAnsi="Calibri"/>
                                <w:szCs w:val="28"/>
                              </w:rPr>
                              <w:t>1</w:t>
                            </w:r>
                            <w:r w:rsidR="005F7A49" w:rsidRPr="009F4A8D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5714EE">
                              <w:rPr>
                                <w:rFonts w:ascii="Calibri" w:hAnsi="Calibri"/>
                                <w:szCs w:val="28"/>
                              </w:rPr>
                              <w:t>26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.000 –</w:t>
                            </w:r>
                            <w:r w:rsidR="003E0570">
                              <w:rPr>
                                <w:rFonts w:ascii="Calibri" w:hAnsi="Calibri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414ECC" w:rsidRPr="00C95106">
                              <w:rPr>
                                <w:rFonts w:ascii="Calibri" w:hAnsi="Calibri"/>
                                <w:szCs w:val="28"/>
                              </w:rPr>
                              <w:t>Лр</w:t>
                            </w:r>
                            <w:proofErr w:type="spellEnd"/>
                            <w:r w:rsidR="00414ECC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F27BF3"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50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00DF74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818907" w14:textId="60CFFE84" w:rsidR="00326D2B" w:rsidRPr="009F4A8D" w:rsidRDefault="005714EE" w:rsidP="00B66788">
                              <w:pPr>
                                <w:rPr>
                                  <w:i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ru-RU"/>
                                </w:rPr>
                                <w:t>Проховська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ru-RU"/>
                                </w:rPr>
                                <w:t xml:space="preserve"> Ю.В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756E9D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8D7260" w14:textId="414AC360" w:rsidR="00326D2B" w:rsidRPr="00BE6017" w:rsidRDefault="00BE6017" w:rsidP="00B66788">
                              <w:pPr>
                                <w:pStyle w:val="a5"/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  <w:t>Чижмотря.О.В</w:t>
                              </w:r>
                              <w:proofErr w:type="spellEnd"/>
                              <w:r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7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60F2E1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0546CE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E7C173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A55872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06911A" w14:textId="77777777" w:rsidR="00326D2B" w:rsidRDefault="002638A5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Зав.каф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CFC644" w14:textId="77777777" w:rsidR="00326D2B" w:rsidRPr="002638A5" w:rsidRDefault="002638A5" w:rsidP="00B66788">
                              <w:pPr>
                                <w:pStyle w:val="a5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2638A5"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>Єфіменко</w:t>
                              </w:r>
                              <w:proofErr w:type="spellEnd"/>
                              <w:r w:rsidRPr="002638A5"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 xml:space="preserve"> 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6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F6568A" w14:textId="425C119C" w:rsidR="00326D2B" w:rsidRPr="00F27BF3" w:rsidRDefault="00414ECC" w:rsidP="00954BE3">
                            <w:pPr>
                              <w:pStyle w:val="a5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  <w:lang w:val="en-US"/>
                              </w:rPr>
                            </w:pPr>
                            <w:r w:rsidRPr="00A9614E">
                              <w:t>Звіт з лабораторної роботи №</w:t>
                            </w:r>
                            <w:r w:rsidR="00F27BF3"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4F2A48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A48D2B" w14:textId="38A44BF2" w:rsidR="00326D2B" w:rsidRDefault="003E0570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</w:t>
                            </w:r>
                            <w:r w:rsidR="00326D2B">
                              <w:rPr>
                                <w:sz w:val="18"/>
                              </w:rPr>
                              <w:t>р</w:t>
                            </w:r>
                            <w:r>
                              <w:rPr>
                                <w:sz w:val="18"/>
                              </w:rPr>
                              <w:t>к</w:t>
                            </w:r>
                            <w:r w:rsidR="00326D2B">
                              <w:rPr>
                                <w:sz w:val="18"/>
                              </w:rPr>
                              <w:t>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ED5046" w14:textId="7F353048" w:rsidR="00326D2B" w:rsidRPr="005714EE" w:rsidRDefault="001C4003" w:rsidP="00B66788">
                            <w:pPr>
                              <w:pStyle w:val="a5"/>
                              <w:jc w:val="center"/>
                              <w:rPr>
                                <w:iCs/>
                                <w:sz w:val="18"/>
                              </w:rPr>
                            </w:pPr>
                            <w:r>
                              <w:rPr>
                                <w:iCs/>
                                <w:sz w:val="18"/>
                                <w:lang w:val="en-US"/>
                              </w:rPr>
                              <w:t>1</w:t>
                            </w:r>
                            <w:r w:rsidR="005714EE">
                              <w:rPr>
                                <w:iCs/>
                                <w:sz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AC5898" w14:textId="70BF83A6" w:rsidR="00326D2B" w:rsidRPr="00BE6017" w:rsidRDefault="00B86DBA" w:rsidP="00311F95">
                            <w:pPr>
                              <w:pStyle w:val="a5"/>
                              <w:jc w:val="center"/>
                              <w:rPr>
                                <w:rFonts w:ascii="Arial" w:hAnsi="Arial"/>
                                <w:sz w:val="32"/>
                                <w:szCs w:val="18"/>
                                <w:lang w:val="en-US"/>
                              </w:rPr>
                            </w:pPr>
                            <w:r w:rsidRPr="00BE6017">
                              <w:rPr>
                                <w:rFonts w:ascii="Arial" w:hAnsi="Arial"/>
                                <w:szCs w:val="16"/>
                              </w:rPr>
                              <w:t>ФІКТ</w:t>
                            </w:r>
                            <w:r w:rsidRPr="00BE6017">
                              <w:rPr>
                                <w:rFonts w:ascii="Times New Roman" w:hAnsi="Times New Roman"/>
                                <w:szCs w:val="16"/>
                              </w:rPr>
                              <w:t>,</w:t>
                            </w:r>
                            <w:r w:rsidRPr="00BE6017">
                              <w:rPr>
                                <w:rFonts w:ascii="Arial" w:hAnsi="Arial"/>
                                <w:szCs w:val="16"/>
                              </w:rPr>
                              <w:t xml:space="preserve"> гр. </w:t>
                            </w:r>
                            <w:r w:rsidR="00B630FE" w:rsidRPr="00BE6017">
                              <w:rPr>
                                <w:rFonts w:ascii="Arial" w:hAnsi="Arial"/>
                                <w:szCs w:val="16"/>
                              </w:rPr>
                              <w:t>ІПЗ</w:t>
                            </w:r>
                            <w:r w:rsidR="009F4A8D" w:rsidRPr="00BE6017">
                              <w:rPr>
                                <w:rFonts w:ascii="Arial" w:hAnsi="Arial"/>
                                <w:szCs w:val="16"/>
                              </w:rPr>
                              <w:t>-22</w:t>
                            </w:r>
                            <w:r w:rsidR="003E0570" w:rsidRPr="00BE6017">
                              <w:rPr>
                                <w:rFonts w:ascii="Arial" w:hAnsi="Arial"/>
                                <w:szCs w:val="16"/>
                              </w:rPr>
                              <w:t>-</w:t>
                            </w:r>
                            <w:r w:rsidR="005714EE">
                              <w:rPr>
                                <w:rFonts w:ascii="Arial" w:hAnsi="Arial"/>
                                <w:sz w:val="32"/>
                                <w:szCs w:val="18"/>
                              </w:rPr>
                              <w:t>3</w:t>
                            </w:r>
                            <w:r w:rsidR="00BE6017" w:rsidRPr="00BE6017">
                              <w:rPr>
                                <w:rFonts w:ascii="Arial" w:hAnsi="Arial"/>
                                <w:sz w:val="32"/>
                                <w:szCs w:val="18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203A03" id="Group 21" o:spid="_x0000_s1046" style="position:absolute;margin-left:55.65pt;margin-top:19.65pt;width:518.8pt;height:802.3pt;z-index:2516505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">
              <v:rect id="Rectangle 2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2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2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3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3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rect id="Rectangle 3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74C79500" w14:textId="77777777"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0D3B6AFD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584FF824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1280FD88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67231747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7BBAC566" w14:textId="77777777"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29D8F847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4" style="position:absolute;left:7760;top:17481;width:12159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01385ED4" w14:textId="727C14FF" w:rsidR="00326D2B" w:rsidRPr="00F27BF3" w:rsidRDefault="00C05CB7" w:rsidP="00B66788">
                      <w:pPr>
                        <w:pStyle w:val="a5"/>
                        <w:jc w:val="center"/>
                        <w:rPr>
                          <w:rFonts w:ascii="Calibri" w:hAnsi="Calibri"/>
                          <w:szCs w:val="28"/>
                          <w:lang w:val="en-US"/>
                        </w:rPr>
                      </w:pP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>Ж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ИТОМИРСЬКА</w:t>
                      </w: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ПОЛІТЕХНІКА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C95106">
                        <w:rPr>
                          <w:rFonts w:ascii="Calibri" w:hAnsi="Calibri"/>
                          <w:szCs w:val="28"/>
                        </w:rPr>
                        <w:t>2</w:t>
                      </w:r>
                      <w:r w:rsidR="00F27BF3">
                        <w:rPr>
                          <w:rFonts w:ascii="Calibri" w:hAnsi="Calibri"/>
                          <w:szCs w:val="28"/>
                          <w:lang w:val="en-US"/>
                        </w:rPr>
                        <w:t>3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3E0570" w:rsidRPr="009F4A8D">
                        <w:rPr>
                          <w:rFonts w:ascii="Calibri" w:hAnsi="Calibri"/>
                          <w:szCs w:val="28"/>
                        </w:rPr>
                        <w:t>12</w:t>
                      </w:r>
                      <w:r w:rsidR="00B630FE" w:rsidRPr="009F4A8D">
                        <w:rPr>
                          <w:rFonts w:ascii="Calibri" w:hAnsi="Calibri"/>
                          <w:szCs w:val="28"/>
                        </w:rPr>
                        <w:t>1</w:t>
                      </w:r>
                      <w:r w:rsidR="005F7A49" w:rsidRPr="009F4A8D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5714EE">
                        <w:rPr>
                          <w:rFonts w:ascii="Calibri" w:hAnsi="Calibri"/>
                          <w:szCs w:val="28"/>
                        </w:rPr>
                        <w:t>26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.000 –</w:t>
                      </w:r>
                      <w:r w:rsidR="003E0570">
                        <w:rPr>
                          <w:rFonts w:ascii="Calibri" w:hAnsi="Calibri"/>
                          <w:szCs w:val="28"/>
                        </w:rPr>
                        <w:t xml:space="preserve"> </w:t>
                      </w:r>
                      <w:proofErr w:type="spellStart"/>
                      <w:r w:rsidR="00414ECC" w:rsidRPr="00C95106">
                        <w:rPr>
                          <w:rFonts w:ascii="Calibri" w:hAnsi="Calibri"/>
                          <w:szCs w:val="28"/>
                        </w:rPr>
                        <w:t>Лр</w:t>
                      </w:r>
                      <w:proofErr w:type="spellEnd"/>
                      <w:r w:rsidR="00414ECC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F27BF3">
                        <w:rPr>
                          <w:rFonts w:ascii="Calibri" w:hAnsi="Calibri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  <v:line id="Line 4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4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4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group id="Group 4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4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4B00DF74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59818907" w14:textId="60CFFE84" w:rsidR="00326D2B" w:rsidRPr="009F4A8D" w:rsidRDefault="005714EE" w:rsidP="00B66788">
                        <w:pPr>
                          <w:rPr>
                            <w:i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lang w:val="ru-RU"/>
                          </w:rPr>
                          <w:t>Проховська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ru-RU"/>
                          </w:rPr>
                          <w:t xml:space="preserve"> Ю.В</w:t>
                        </w:r>
                      </w:p>
                    </w:txbxContent>
                  </v:textbox>
                </v:rect>
              </v:group>
              <v:group id="Group 4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4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23756E9D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778D7260" w14:textId="414AC360" w:rsidR="00326D2B" w:rsidRPr="00BE6017" w:rsidRDefault="00BE6017" w:rsidP="00B66788">
                        <w:pPr>
                          <w:pStyle w:val="a5"/>
                          <w:rPr>
                            <w:rFonts w:asciiTheme="minorHAnsi" w:hAnsiTheme="minorHAnsi" w:cstheme="minorHAnsi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 w:cstheme="minorHAnsi"/>
                            <w:sz w:val="18"/>
                          </w:rPr>
                          <w:t>Чижмотря.О.В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1" o:spid="_x0000_s1076" style="position:absolute;left:39;top:18969;width:4882;height:309" coordsize="203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5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5A60F2E1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3" o:spid="_x0000_s1078" style="position:absolute;left:961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7C0546CE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5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79E7C173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42A55872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5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14:paraId="7506911A" w14:textId="77777777" w:rsidR="00326D2B" w:rsidRDefault="002638A5" w:rsidP="00B66788">
                        <w:pPr>
                          <w:pStyle w:val="a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Зав.каф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58CFC644" w14:textId="77777777" w:rsidR="00326D2B" w:rsidRPr="002638A5" w:rsidRDefault="002638A5" w:rsidP="00B66788">
                        <w:pPr>
                          <w:pStyle w:val="a5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  <w:proofErr w:type="spellStart"/>
                        <w:r w:rsidRPr="002638A5">
                          <w:rPr>
                            <w:rFonts w:ascii="Journal" w:hAnsi="Journal"/>
                            <w:i w:val="0"/>
                            <w:sz w:val="18"/>
                          </w:rPr>
                          <w:t>Єфіменко</w:t>
                        </w:r>
                        <w:proofErr w:type="spellEnd"/>
                        <w:r w:rsidRPr="002638A5">
                          <w:rPr>
                            <w:rFonts w:ascii="Journal" w:hAnsi="Journal"/>
                            <w:i w:val="0"/>
                            <w:sz w:val="18"/>
                          </w:rPr>
                          <w:t xml:space="preserve"> А.А.</w:t>
                        </w:r>
                      </w:p>
                    </w:txbxContent>
                  </v:textbox>
                </v:rect>
              </v:group>
              <v:line id="Line 6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61" o:spid="_x0000_s1086" style="position:absolute;left:7760;top:18561;width:6292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38F6568A" w14:textId="425C119C" w:rsidR="00326D2B" w:rsidRPr="00F27BF3" w:rsidRDefault="00414ECC" w:rsidP="00954BE3">
                      <w:pPr>
                        <w:pStyle w:val="a5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  <w:lang w:val="en-US"/>
                        </w:rPr>
                      </w:pPr>
                      <w:r w:rsidRPr="00A9614E">
                        <w:t>Звіт з лабораторної роботи №</w:t>
                      </w:r>
                      <w:r w:rsidR="00F27BF3"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rect>
              <v:line id="Line 6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6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Line 6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6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2F4F2A48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5DA48D2B" w14:textId="38A44BF2" w:rsidR="00326D2B" w:rsidRDefault="003E0570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</w:t>
                      </w:r>
                      <w:r w:rsidR="00326D2B">
                        <w:rPr>
                          <w:sz w:val="18"/>
                        </w:rPr>
                        <w:t>р</w:t>
                      </w:r>
                      <w:r>
                        <w:rPr>
                          <w:sz w:val="18"/>
                        </w:rPr>
                        <w:t>к</w:t>
                      </w:r>
                      <w:r w:rsidR="00326D2B">
                        <w:rPr>
                          <w:sz w:val="18"/>
                        </w:rPr>
                        <w:t>ушів</w:t>
                      </w:r>
                    </w:p>
                  </w:txbxContent>
                </v:textbox>
              </v:rect>
              <v:rect id="Rectangle 6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03ED5046" w14:textId="7F353048" w:rsidR="00326D2B" w:rsidRPr="005714EE" w:rsidRDefault="001C4003" w:rsidP="00B66788">
                      <w:pPr>
                        <w:pStyle w:val="a5"/>
                        <w:jc w:val="center"/>
                        <w:rPr>
                          <w:iCs/>
                          <w:sz w:val="18"/>
                        </w:rPr>
                      </w:pPr>
                      <w:r>
                        <w:rPr>
                          <w:iCs/>
                          <w:sz w:val="18"/>
                          <w:lang w:val="en-US"/>
                        </w:rPr>
                        <w:t>1</w:t>
                      </w:r>
                      <w:r w:rsidR="005714EE">
                        <w:rPr>
                          <w:iCs/>
                          <w:sz w:val="18"/>
                        </w:rPr>
                        <w:t>0</w:t>
                      </w:r>
                    </w:p>
                  </w:txbxContent>
                </v:textbox>
              </v:rect>
              <v:line id="Line 6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line id="Line 6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<v:rect id="Rectangle 70" o:spid="_x0000_s1095" style="position:absolute;left:14295;top:19221;width:5609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5FAC5898" w14:textId="70BF83A6" w:rsidR="00326D2B" w:rsidRPr="00BE6017" w:rsidRDefault="00B86DBA" w:rsidP="00311F95">
                      <w:pPr>
                        <w:pStyle w:val="a5"/>
                        <w:jc w:val="center"/>
                        <w:rPr>
                          <w:rFonts w:ascii="Arial" w:hAnsi="Arial"/>
                          <w:sz w:val="32"/>
                          <w:szCs w:val="18"/>
                          <w:lang w:val="en-US"/>
                        </w:rPr>
                      </w:pPr>
                      <w:r w:rsidRPr="00BE6017">
                        <w:rPr>
                          <w:rFonts w:ascii="Arial" w:hAnsi="Arial"/>
                          <w:szCs w:val="16"/>
                        </w:rPr>
                        <w:t>ФІКТ</w:t>
                      </w:r>
                      <w:r w:rsidRPr="00BE6017">
                        <w:rPr>
                          <w:rFonts w:ascii="Times New Roman" w:hAnsi="Times New Roman"/>
                          <w:szCs w:val="16"/>
                        </w:rPr>
                        <w:t>,</w:t>
                      </w:r>
                      <w:r w:rsidRPr="00BE6017">
                        <w:rPr>
                          <w:rFonts w:ascii="Arial" w:hAnsi="Arial"/>
                          <w:szCs w:val="16"/>
                        </w:rPr>
                        <w:t xml:space="preserve"> гр. </w:t>
                      </w:r>
                      <w:r w:rsidR="00B630FE" w:rsidRPr="00BE6017">
                        <w:rPr>
                          <w:rFonts w:ascii="Arial" w:hAnsi="Arial"/>
                          <w:szCs w:val="16"/>
                        </w:rPr>
                        <w:t>ІПЗ</w:t>
                      </w:r>
                      <w:r w:rsidR="009F4A8D" w:rsidRPr="00BE6017">
                        <w:rPr>
                          <w:rFonts w:ascii="Arial" w:hAnsi="Arial"/>
                          <w:szCs w:val="16"/>
                        </w:rPr>
                        <w:t>-22</w:t>
                      </w:r>
                      <w:r w:rsidR="003E0570" w:rsidRPr="00BE6017">
                        <w:rPr>
                          <w:rFonts w:ascii="Arial" w:hAnsi="Arial"/>
                          <w:szCs w:val="16"/>
                        </w:rPr>
                        <w:t>-</w:t>
                      </w:r>
                      <w:r w:rsidR="005714EE">
                        <w:rPr>
                          <w:rFonts w:ascii="Arial" w:hAnsi="Arial"/>
                          <w:sz w:val="32"/>
                          <w:szCs w:val="18"/>
                        </w:rPr>
                        <w:t>3</w:t>
                      </w:r>
                      <w:r w:rsidR="00BE6017" w:rsidRPr="00BE6017">
                        <w:rPr>
                          <w:rFonts w:ascii="Arial" w:hAnsi="Arial"/>
                          <w:sz w:val="32"/>
                          <w:szCs w:val="18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41BB"/>
    <w:multiLevelType w:val="hybridMultilevel"/>
    <w:tmpl w:val="000026E9"/>
    <w:lvl w:ilvl="0" w:tplc="000001EB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C582D55"/>
    <w:multiLevelType w:val="hybridMultilevel"/>
    <w:tmpl w:val="A1B426B6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" w15:restartNumberingAfterBreak="0">
    <w:nsid w:val="13CC36A5"/>
    <w:multiLevelType w:val="hybridMultilevel"/>
    <w:tmpl w:val="922E8E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01B94"/>
    <w:multiLevelType w:val="hybridMultilevel"/>
    <w:tmpl w:val="89DAEF3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024045F"/>
    <w:multiLevelType w:val="hybridMultilevel"/>
    <w:tmpl w:val="A986037E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6" w15:restartNumberingAfterBreak="0">
    <w:nsid w:val="30655BBB"/>
    <w:multiLevelType w:val="hybridMultilevel"/>
    <w:tmpl w:val="D39C89F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327A209E"/>
    <w:multiLevelType w:val="hybridMultilevel"/>
    <w:tmpl w:val="11ECFDE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36263A3"/>
    <w:multiLevelType w:val="hybridMultilevel"/>
    <w:tmpl w:val="3F5AC95C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9" w15:restartNumberingAfterBreak="0">
    <w:nsid w:val="48854FF6"/>
    <w:multiLevelType w:val="hybridMultilevel"/>
    <w:tmpl w:val="203297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EB15AF"/>
    <w:multiLevelType w:val="hybridMultilevel"/>
    <w:tmpl w:val="1B109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F56BD2"/>
    <w:multiLevelType w:val="hybridMultilevel"/>
    <w:tmpl w:val="43C2C21E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525A1ACC"/>
    <w:multiLevelType w:val="hybridMultilevel"/>
    <w:tmpl w:val="68F4B47E"/>
    <w:lvl w:ilvl="0" w:tplc="C2DAA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27418F"/>
    <w:multiLevelType w:val="hybridMultilevel"/>
    <w:tmpl w:val="85464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10284"/>
    <w:multiLevelType w:val="hybridMultilevel"/>
    <w:tmpl w:val="853E12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5A1ED5"/>
    <w:multiLevelType w:val="hybridMultilevel"/>
    <w:tmpl w:val="22600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404DF8"/>
    <w:multiLevelType w:val="hybridMultilevel"/>
    <w:tmpl w:val="F6B2D2F6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7" w15:restartNumberingAfterBreak="0">
    <w:nsid w:val="60492240"/>
    <w:multiLevelType w:val="hybridMultilevel"/>
    <w:tmpl w:val="6624D9FA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8" w15:restartNumberingAfterBreak="0">
    <w:nsid w:val="6A4C29AF"/>
    <w:multiLevelType w:val="hybridMultilevel"/>
    <w:tmpl w:val="F6D26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E5096D"/>
    <w:multiLevelType w:val="hybridMultilevel"/>
    <w:tmpl w:val="0BC60D50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0"/>
  </w:num>
  <w:num w:numId="5">
    <w:abstractNumId w:val="14"/>
  </w:num>
  <w:num w:numId="6">
    <w:abstractNumId w:val="7"/>
  </w:num>
  <w:num w:numId="7">
    <w:abstractNumId w:val="4"/>
  </w:num>
  <w:num w:numId="8">
    <w:abstractNumId w:val="12"/>
  </w:num>
  <w:num w:numId="9">
    <w:abstractNumId w:val="11"/>
  </w:num>
  <w:num w:numId="10">
    <w:abstractNumId w:val="3"/>
  </w:num>
  <w:num w:numId="11">
    <w:abstractNumId w:val="13"/>
  </w:num>
  <w:num w:numId="12">
    <w:abstractNumId w:val="18"/>
  </w:num>
  <w:num w:numId="13">
    <w:abstractNumId w:val="9"/>
  </w:num>
  <w:num w:numId="14">
    <w:abstractNumId w:val="19"/>
  </w:num>
  <w:num w:numId="15">
    <w:abstractNumId w:val="6"/>
  </w:num>
  <w:num w:numId="16">
    <w:abstractNumId w:val="15"/>
  </w:num>
  <w:num w:numId="17">
    <w:abstractNumId w:val="2"/>
  </w:num>
  <w:num w:numId="18">
    <w:abstractNumId w:val="17"/>
  </w:num>
  <w:num w:numId="19">
    <w:abstractNumId w:val="16"/>
  </w:num>
  <w:num w:numId="20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88"/>
    <w:rsid w:val="000009C3"/>
    <w:rsid w:val="000011E4"/>
    <w:rsid w:val="00003304"/>
    <w:rsid w:val="00007207"/>
    <w:rsid w:val="00010C72"/>
    <w:rsid w:val="00016C4E"/>
    <w:rsid w:val="00022744"/>
    <w:rsid w:val="00032079"/>
    <w:rsid w:val="00037AAE"/>
    <w:rsid w:val="00040786"/>
    <w:rsid w:val="0004617D"/>
    <w:rsid w:val="0005325B"/>
    <w:rsid w:val="00065D0A"/>
    <w:rsid w:val="000663E4"/>
    <w:rsid w:val="00067E52"/>
    <w:rsid w:val="000733AE"/>
    <w:rsid w:val="0007391D"/>
    <w:rsid w:val="00077A47"/>
    <w:rsid w:val="00080607"/>
    <w:rsid w:val="000806C9"/>
    <w:rsid w:val="00082DDA"/>
    <w:rsid w:val="000904F3"/>
    <w:rsid w:val="00090E3B"/>
    <w:rsid w:val="00096498"/>
    <w:rsid w:val="000B0280"/>
    <w:rsid w:val="000B368B"/>
    <w:rsid w:val="000B5891"/>
    <w:rsid w:val="000B6153"/>
    <w:rsid w:val="000B6D0F"/>
    <w:rsid w:val="000C5159"/>
    <w:rsid w:val="000C5C39"/>
    <w:rsid w:val="000D2C0A"/>
    <w:rsid w:val="000E177B"/>
    <w:rsid w:val="000E555D"/>
    <w:rsid w:val="000E57FF"/>
    <w:rsid w:val="000F12CA"/>
    <w:rsid w:val="000F2684"/>
    <w:rsid w:val="000F7DC9"/>
    <w:rsid w:val="0011226C"/>
    <w:rsid w:val="00113BC9"/>
    <w:rsid w:val="00122665"/>
    <w:rsid w:val="00122766"/>
    <w:rsid w:val="00123871"/>
    <w:rsid w:val="00125EC3"/>
    <w:rsid w:val="001269DF"/>
    <w:rsid w:val="00131316"/>
    <w:rsid w:val="00135E9D"/>
    <w:rsid w:val="001379D8"/>
    <w:rsid w:val="00145FA5"/>
    <w:rsid w:val="0015702C"/>
    <w:rsid w:val="001601C0"/>
    <w:rsid w:val="001604A2"/>
    <w:rsid w:val="001638E4"/>
    <w:rsid w:val="001B3921"/>
    <w:rsid w:val="001B3F8C"/>
    <w:rsid w:val="001B7F3D"/>
    <w:rsid w:val="001C0B7D"/>
    <w:rsid w:val="001C133B"/>
    <w:rsid w:val="001C283F"/>
    <w:rsid w:val="001C4003"/>
    <w:rsid w:val="001D0306"/>
    <w:rsid w:val="001D1CB5"/>
    <w:rsid w:val="001D4143"/>
    <w:rsid w:val="001E02DE"/>
    <w:rsid w:val="001E6442"/>
    <w:rsid w:val="001F21A6"/>
    <w:rsid w:val="0020038E"/>
    <w:rsid w:val="00200C8D"/>
    <w:rsid w:val="002033DA"/>
    <w:rsid w:val="00211AF6"/>
    <w:rsid w:val="002151B1"/>
    <w:rsid w:val="00220A87"/>
    <w:rsid w:val="00221EF8"/>
    <w:rsid w:val="00236856"/>
    <w:rsid w:val="00245CE6"/>
    <w:rsid w:val="00246C40"/>
    <w:rsid w:val="002600DB"/>
    <w:rsid w:val="00260199"/>
    <w:rsid w:val="002638A5"/>
    <w:rsid w:val="00265C70"/>
    <w:rsid w:val="002667BF"/>
    <w:rsid w:val="0027502A"/>
    <w:rsid w:val="00276271"/>
    <w:rsid w:val="00276D97"/>
    <w:rsid w:val="002829D4"/>
    <w:rsid w:val="002869A1"/>
    <w:rsid w:val="00287D22"/>
    <w:rsid w:val="00292C8B"/>
    <w:rsid w:val="002975BB"/>
    <w:rsid w:val="002A23DD"/>
    <w:rsid w:val="002A6790"/>
    <w:rsid w:val="002C00EB"/>
    <w:rsid w:val="002C0734"/>
    <w:rsid w:val="002C2CAA"/>
    <w:rsid w:val="002C6A4E"/>
    <w:rsid w:val="002D359F"/>
    <w:rsid w:val="002D42F1"/>
    <w:rsid w:val="002D72D9"/>
    <w:rsid w:val="002E7FC3"/>
    <w:rsid w:val="002F06E9"/>
    <w:rsid w:val="002F197E"/>
    <w:rsid w:val="002F46A5"/>
    <w:rsid w:val="002F6B72"/>
    <w:rsid w:val="00303712"/>
    <w:rsid w:val="003040CE"/>
    <w:rsid w:val="003118D9"/>
    <w:rsid w:val="00311F95"/>
    <w:rsid w:val="003120BA"/>
    <w:rsid w:val="00312313"/>
    <w:rsid w:val="003163F4"/>
    <w:rsid w:val="00317E3D"/>
    <w:rsid w:val="0032266F"/>
    <w:rsid w:val="00323CD6"/>
    <w:rsid w:val="00323DB1"/>
    <w:rsid w:val="00326D2B"/>
    <w:rsid w:val="003275ED"/>
    <w:rsid w:val="00327A67"/>
    <w:rsid w:val="00333F7F"/>
    <w:rsid w:val="003364A1"/>
    <w:rsid w:val="00340180"/>
    <w:rsid w:val="003414CF"/>
    <w:rsid w:val="00355B87"/>
    <w:rsid w:val="0036430A"/>
    <w:rsid w:val="00366C82"/>
    <w:rsid w:val="00377078"/>
    <w:rsid w:val="00381734"/>
    <w:rsid w:val="00385D68"/>
    <w:rsid w:val="00386451"/>
    <w:rsid w:val="00386DD4"/>
    <w:rsid w:val="003979FE"/>
    <w:rsid w:val="00397B54"/>
    <w:rsid w:val="003A32E4"/>
    <w:rsid w:val="003A4D47"/>
    <w:rsid w:val="003A6D99"/>
    <w:rsid w:val="003B1C53"/>
    <w:rsid w:val="003B2DB3"/>
    <w:rsid w:val="003B4B06"/>
    <w:rsid w:val="003B5078"/>
    <w:rsid w:val="003B6CE9"/>
    <w:rsid w:val="003C3807"/>
    <w:rsid w:val="003C70C8"/>
    <w:rsid w:val="003D0A01"/>
    <w:rsid w:val="003D2A72"/>
    <w:rsid w:val="003D3952"/>
    <w:rsid w:val="003D5947"/>
    <w:rsid w:val="003E0570"/>
    <w:rsid w:val="003E6120"/>
    <w:rsid w:val="003E6E94"/>
    <w:rsid w:val="003E6F39"/>
    <w:rsid w:val="003E719E"/>
    <w:rsid w:val="003F161E"/>
    <w:rsid w:val="003F2ABB"/>
    <w:rsid w:val="003F7A5A"/>
    <w:rsid w:val="004004BC"/>
    <w:rsid w:val="0040372A"/>
    <w:rsid w:val="004101F4"/>
    <w:rsid w:val="004105F2"/>
    <w:rsid w:val="00414ECC"/>
    <w:rsid w:val="00417AF4"/>
    <w:rsid w:val="0042016E"/>
    <w:rsid w:val="00424CB3"/>
    <w:rsid w:val="004272B3"/>
    <w:rsid w:val="00431CE9"/>
    <w:rsid w:val="004335A1"/>
    <w:rsid w:val="00441D33"/>
    <w:rsid w:val="004428A5"/>
    <w:rsid w:val="00452B66"/>
    <w:rsid w:val="00454D51"/>
    <w:rsid w:val="004573EE"/>
    <w:rsid w:val="00461523"/>
    <w:rsid w:val="00473FC9"/>
    <w:rsid w:val="00482385"/>
    <w:rsid w:val="0048324E"/>
    <w:rsid w:val="004875EA"/>
    <w:rsid w:val="004935B2"/>
    <w:rsid w:val="00493AC4"/>
    <w:rsid w:val="004953D0"/>
    <w:rsid w:val="004A2797"/>
    <w:rsid w:val="004A37BB"/>
    <w:rsid w:val="004A6B13"/>
    <w:rsid w:val="004B2FA3"/>
    <w:rsid w:val="004B732E"/>
    <w:rsid w:val="004C359E"/>
    <w:rsid w:val="004C7EE5"/>
    <w:rsid w:val="004D4022"/>
    <w:rsid w:val="004E3941"/>
    <w:rsid w:val="004E4084"/>
    <w:rsid w:val="004E7D69"/>
    <w:rsid w:val="005001D2"/>
    <w:rsid w:val="00501644"/>
    <w:rsid w:val="00506BCB"/>
    <w:rsid w:val="00511AE4"/>
    <w:rsid w:val="00511D00"/>
    <w:rsid w:val="00512216"/>
    <w:rsid w:val="00512BD1"/>
    <w:rsid w:val="00514614"/>
    <w:rsid w:val="00525897"/>
    <w:rsid w:val="00530562"/>
    <w:rsid w:val="00532F0B"/>
    <w:rsid w:val="00540B21"/>
    <w:rsid w:val="005422A1"/>
    <w:rsid w:val="005453C2"/>
    <w:rsid w:val="00553613"/>
    <w:rsid w:val="00565C41"/>
    <w:rsid w:val="00567D1E"/>
    <w:rsid w:val="005714EE"/>
    <w:rsid w:val="005A20E1"/>
    <w:rsid w:val="005A2112"/>
    <w:rsid w:val="005A45E1"/>
    <w:rsid w:val="005D422A"/>
    <w:rsid w:val="005E3725"/>
    <w:rsid w:val="005E6DEE"/>
    <w:rsid w:val="005F747D"/>
    <w:rsid w:val="005F7A49"/>
    <w:rsid w:val="006000F9"/>
    <w:rsid w:val="00600372"/>
    <w:rsid w:val="0060196C"/>
    <w:rsid w:val="0060519B"/>
    <w:rsid w:val="00614573"/>
    <w:rsid w:val="00615CBE"/>
    <w:rsid w:val="00617F80"/>
    <w:rsid w:val="00620937"/>
    <w:rsid w:val="00621706"/>
    <w:rsid w:val="006219FD"/>
    <w:rsid w:val="00623075"/>
    <w:rsid w:val="00624750"/>
    <w:rsid w:val="00624799"/>
    <w:rsid w:val="00627C94"/>
    <w:rsid w:val="0064423F"/>
    <w:rsid w:val="006470A2"/>
    <w:rsid w:val="00651D76"/>
    <w:rsid w:val="00656D25"/>
    <w:rsid w:val="0066143A"/>
    <w:rsid w:val="00662CAD"/>
    <w:rsid w:val="00671F1E"/>
    <w:rsid w:val="00677276"/>
    <w:rsid w:val="00681C05"/>
    <w:rsid w:val="00685982"/>
    <w:rsid w:val="006861A5"/>
    <w:rsid w:val="00686EA5"/>
    <w:rsid w:val="0068773B"/>
    <w:rsid w:val="006908EF"/>
    <w:rsid w:val="00691B92"/>
    <w:rsid w:val="006965FB"/>
    <w:rsid w:val="00696902"/>
    <w:rsid w:val="006B0D46"/>
    <w:rsid w:val="006C359C"/>
    <w:rsid w:val="006C7040"/>
    <w:rsid w:val="006D195A"/>
    <w:rsid w:val="006D6136"/>
    <w:rsid w:val="006E21D8"/>
    <w:rsid w:val="006F30A5"/>
    <w:rsid w:val="006F6F54"/>
    <w:rsid w:val="007102E5"/>
    <w:rsid w:val="007131A7"/>
    <w:rsid w:val="007204D3"/>
    <w:rsid w:val="00723BB9"/>
    <w:rsid w:val="0072667C"/>
    <w:rsid w:val="00731D7D"/>
    <w:rsid w:val="00735DB1"/>
    <w:rsid w:val="007431A9"/>
    <w:rsid w:val="007508BA"/>
    <w:rsid w:val="00763D44"/>
    <w:rsid w:val="007729DF"/>
    <w:rsid w:val="00780A5D"/>
    <w:rsid w:val="007844F4"/>
    <w:rsid w:val="00784A72"/>
    <w:rsid w:val="007860ED"/>
    <w:rsid w:val="0079448A"/>
    <w:rsid w:val="00795654"/>
    <w:rsid w:val="007A1824"/>
    <w:rsid w:val="007A3BF3"/>
    <w:rsid w:val="007A6392"/>
    <w:rsid w:val="007A765F"/>
    <w:rsid w:val="007B3129"/>
    <w:rsid w:val="007B4933"/>
    <w:rsid w:val="007C18C6"/>
    <w:rsid w:val="007C2A90"/>
    <w:rsid w:val="007C4928"/>
    <w:rsid w:val="007C4CA0"/>
    <w:rsid w:val="007C74D5"/>
    <w:rsid w:val="007E696E"/>
    <w:rsid w:val="007F0DA4"/>
    <w:rsid w:val="007F33B8"/>
    <w:rsid w:val="007F7069"/>
    <w:rsid w:val="00804E4B"/>
    <w:rsid w:val="0080663F"/>
    <w:rsid w:val="008109C2"/>
    <w:rsid w:val="008130D5"/>
    <w:rsid w:val="00813ABA"/>
    <w:rsid w:val="008211F0"/>
    <w:rsid w:val="00823CF7"/>
    <w:rsid w:val="0082592A"/>
    <w:rsid w:val="00831415"/>
    <w:rsid w:val="008328CC"/>
    <w:rsid w:val="008330DA"/>
    <w:rsid w:val="008330DD"/>
    <w:rsid w:val="00834D72"/>
    <w:rsid w:val="00835602"/>
    <w:rsid w:val="0084172C"/>
    <w:rsid w:val="00845DD4"/>
    <w:rsid w:val="00852FFA"/>
    <w:rsid w:val="00856560"/>
    <w:rsid w:val="00862F78"/>
    <w:rsid w:val="0086300C"/>
    <w:rsid w:val="00865F49"/>
    <w:rsid w:val="00872C33"/>
    <w:rsid w:val="00880C42"/>
    <w:rsid w:val="00891FC2"/>
    <w:rsid w:val="00892EAE"/>
    <w:rsid w:val="008A4C80"/>
    <w:rsid w:val="008B5588"/>
    <w:rsid w:val="008C11F3"/>
    <w:rsid w:val="008C274D"/>
    <w:rsid w:val="008D133E"/>
    <w:rsid w:val="008D21A7"/>
    <w:rsid w:val="008D7844"/>
    <w:rsid w:val="008E14C9"/>
    <w:rsid w:val="008E4026"/>
    <w:rsid w:val="008F1BD6"/>
    <w:rsid w:val="008F2371"/>
    <w:rsid w:val="008F4BF9"/>
    <w:rsid w:val="00903619"/>
    <w:rsid w:val="0090432C"/>
    <w:rsid w:val="00905E29"/>
    <w:rsid w:val="00906114"/>
    <w:rsid w:val="00906C2F"/>
    <w:rsid w:val="00906C54"/>
    <w:rsid w:val="00907536"/>
    <w:rsid w:val="00907D61"/>
    <w:rsid w:val="00907ED9"/>
    <w:rsid w:val="00910DE3"/>
    <w:rsid w:val="00911092"/>
    <w:rsid w:val="00911193"/>
    <w:rsid w:val="0091162F"/>
    <w:rsid w:val="00921545"/>
    <w:rsid w:val="00922CCA"/>
    <w:rsid w:val="00923505"/>
    <w:rsid w:val="00933AB4"/>
    <w:rsid w:val="00933C7E"/>
    <w:rsid w:val="00941C18"/>
    <w:rsid w:val="00954B94"/>
    <w:rsid w:val="00954BE3"/>
    <w:rsid w:val="00965083"/>
    <w:rsid w:val="00965B99"/>
    <w:rsid w:val="0096748F"/>
    <w:rsid w:val="00967867"/>
    <w:rsid w:val="009708A8"/>
    <w:rsid w:val="0097220A"/>
    <w:rsid w:val="009761BC"/>
    <w:rsid w:val="00976624"/>
    <w:rsid w:val="0098006A"/>
    <w:rsid w:val="0098295E"/>
    <w:rsid w:val="00986F5B"/>
    <w:rsid w:val="009A4C0E"/>
    <w:rsid w:val="009B6EC7"/>
    <w:rsid w:val="009C5BD1"/>
    <w:rsid w:val="009C675D"/>
    <w:rsid w:val="009D2E52"/>
    <w:rsid w:val="009D35A6"/>
    <w:rsid w:val="009D40FD"/>
    <w:rsid w:val="009D4FED"/>
    <w:rsid w:val="009D555D"/>
    <w:rsid w:val="009D710D"/>
    <w:rsid w:val="009E4C33"/>
    <w:rsid w:val="009F131C"/>
    <w:rsid w:val="009F2452"/>
    <w:rsid w:val="009F44ED"/>
    <w:rsid w:val="009F4A8D"/>
    <w:rsid w:val="009F7A31"/>
    <w:rsid w:val="00A002D3"/>
    <w:rsid w:val="00A04A26"/>
    <w:rsid w:val="00A0503F"/>
    <w:rsid w:val="00A0643F"/>
    <w:rsid w:val="00A159B5"/>
    <w:rsid w:val="00A212A9"/>
    <w:rsid w:val="00A222BA"/>
    <w:rsid w:val="00A23E05"/>
    <w:rsid w:val="00A240D6"/>
    <w:rsid w:val="00A26D2B"/>
    <w:rsid w:val="00A272EA"/>
    <w:rsid w:val="00A30E99"/>
    <w:rsid w:val="00A31C24"/>
    <w:rsid w:val="00A35CFB"/>
    <w:rsid w:val="00A370AC"/>
    <w:rsid w:val="00A46E86"/>
    <w:rsid w:val="00A47C33"/>
    <w:rsid w:val="00A5546A"/>
    <w:rsid w:val="00A56360"/>
    <w:rsid w:val="00A64208"/>
    <w:rsid w:val="00A65BE9"/>
    <w:rsid w:val="00A71A59"/>
    <w:rsid w:val="00A764DE"/>
    <w:rsid w:val="00A801BF"/>
    <w:rsid w:val="00A81B45"/>
    <w:rsid w:val="00A8248D"/>
    <w:rsid w:val="00A8766E"/>
    <w:rsid w:val="00A9018D"/>
    <w:rsid w:val="00A91C16"/>
    <w:rsid w:val="00A92B43"/>
    <w:rsid w:val="00A93C50"/>
    <w:rsid w:val="00A9496F"/>
    <w:rsid w:val="00A9614E"/>
    <w:rsid w:val="00A96FF1"/>
    <w:rsid w:val="00AA0574"/>
    <w:rsid w:val="00AA1465"/>
    <w:rsid w:val="00AB074F"/>
    <w:rsid w:val="00AB782D"/>
    <w:rsid w:val="00AC0C81"/>
    <w:rsid w:val="00AC5470"/>
    <w:rsid w:val="00AC59DC"/>
    <w:rsid w:val="00AC70EB"/>
    <w:rsid w:val="00AF1D01"/>
    <w:rsid w:val="00B042D0"/>
    <w:rsid w:val="00B176AA"/>
    <w:rsid w:val="00B2143E"/>
    <w:rsid w:val="00B21463"/>
    <w:rsid w:val="00B22B1C"/>
    <w:rsid w:val="00B32898"/>
    <w:rsid w:val="00B3461B"/>
    <w:rsid w:val="00B361D4"/>
    <w:rsid w:val="00B40106"/>
    <w:rsid w:val="00B42382"/>
    <w:rsid w:val="00B46756"/>
    <w:rsid w:val="00B50000"/>
    <w:rsid w:val="00B5051F"/>
    <w:rsid w:val="00B56020"/>
    <w:rsid w:val="00B5726F"/>
    <w:rsid w:val="00B630FE"/>
    <w:rsid w:val="00B66788"/>
    <w:rsid w:val="00B67897"/>
    <w:rsid w:val="00B70771"/>
    <w:rsid w:val="00B746D5"/>
    <w:rsid w:val="00B75271"/>
    <w:rsid w:val="00B75835"/>
    <w:rsid w:val="00B81CF2"/>
    <w:rsid w:val="00B845BD"/>
    <w:rsid w:val="00B868A0"/>
    <w:rsid w:val="00B86DBA"/>
    <w:rsid w:val="00B909E9"/>
    <w:rsid w:val="00B91413"/>
    <w:rsid w:val="00BB667E"/>
    <w:rsid w:val="00BC29B8"/>
    <w:rsid w:val="00BC2EE4"/>
    <w:rsid w:val="00BC33E5"/>
    <w:rsid w:val="00BC3473"/>
    <w:rsid w:val="00BC6B9C"/>
    <w:rsid w:val="00BC73F0"/>
    <w:rsid w:val="00BD1C54"/>
    <w:rsid w:val="00BD2A90"/>
    <w:rsid w:val="00BD312C"/>
    <w:rsid w:val="00BE29DC"/>
    <w:rsid w:val="00BE6017"/>
    <w:rsid w:val="00BE6860"/>
    <w:rsid w:val="00BE79E8"/>
    <w:rsid w:val="00BF0518"/>
    <w:rsid w:val="00BF4078"/>
    <w:rsid w:val="00BF666E"/>
    <w:rsid w:val="00BF7C16"/>
    <w:rsid w:val="00C04EA7"/>
    <w:rsid w:val="00C05CB7"/>
    <w:rsid w:val="00C06CB3"/>
    <w:rsid w:val="00C1079D"/>
    <w:rsid w:val="00C10B0F"/>
    <w:rsid w:val="00C1722F"/>
    <w:rsid w:val="00C21BD2"/>
    <w:rsid w:val="00C27558"/>
    <w:rsid w:val="00C32DBF"/>
    <w:rsid w:val="00C3563B"/>
    <w:rsid w:val="00C3795F"/>
    <w:rsid w:val="00C4138D"/>
    <w:rsid w:val="00C41A26"/>
    <w:rsid w:val="00C44231"/>
    <w:rsid w:val="00C47DBE"/>
    <w:rsid w:val="00C517CB"/>
    <w:rsid w:val="00C65061"/>
    <w:rsid w:val="00C656A0"/>
    <w:rsid w:val="00C7082F"/>
    <w:rsid w:val="00C818DE"/>
    <w:rsid w:val="00C85E63"/>
    <w:rsid w:val="00C8603C"/>
    <w:rsid w:val="00C92A0B"/>
    <w:rsid w:val="00C95106"/>
    <w:rsid w:val="00CA241D"/>
    <w:rsid w:val="00CA3359"/>
    <w:rsid w:val="00CA6A3C"/>
    <w:rsid w:val="00CA6E59"/>
    <w:rsid w:val="00CA7BDA"/>
    <w:rsid w:val="00CB128E"/>
    <w:rsid w:val="00CB55EB"/>
    <w:rsid w:val="00CB67D8"/>
    <w:rsid w:val="00CB78F2"/>
    <w:rsid w:val="00CC2F30"/>
    <w:rsid w:val="00CC410A"/>
    <w:rsid w:val="00CD02D8"/>
    <w:rsid w:val="00CD05E6"/>
    <w:rsid w:val="00CD3F72"/>
    <w:rsid w:val="00CD7D33"/>
    <w:rsid w:val="00CE2BDB"/>
    <w:rsid w:val="00CE3F71"/>
    <w:rsid w:val="00CE7837"/>
    <w:rsid w:val="00CE7886"/>
    <w:rsid w:val="00CF1354"/>
    <w:rsid w:val="00CF1B98"/>
    <w:rsid w:val="00D07D29"/>
    <w:rsid w:val="00D12DAA"/>
    <w:rsid w:val="00D22594"/>
    <w:rsid w:val="00D250AB"/>
    <w:rsid w:val="00D40102"/>
    <w:rsid w:val="00D4116C"/>
    <w:rsid w:val="00D76515"/>
    <w:rsid w:val="00D843A0"/>
    <w:rsid w:val="00D85745"/>
    <w:rsid w:val="00D86870"/>
    <w:rsid w:val="00D93423"/>
    <w:rsid w:val="00D9398B"/>
    <w:rsid w:val="00DA5908"/>
    <w:rsid w:val="00DA6BAF"/>
    <w:rsid w:val="00DC364C"/>
    <w:rsid w:val="00DC4471"/>
    <w:rsid w:val="00DC45F2"/>
    <w:rsid w:val="00DD4CAF"/>
    <w:rsid w:val="00DD748B"/>
    <w:rsid w:val="00DE1ACC"/>
    <w:rsid w:val="00DE1AEF"/>
    <w:rsid w:val="00DF189B"/>
    <w:rsid w:val="00DF53AD"/>
    <w:rsid w:val="00DF53B9"/>
    <w:rsid w:val="00DF5C55"/>
    <w:rsid w:val="00DF7A47"/>
    <w:rsid w:val="00E01025"/>
    <w:rsid w:val="00E06076"/>
    <w:rsid w:val="00E10B0C"/>
    <w:rsid w:val="00E170FC"/>
    <w:rsid w:val="00E2262E"/>
    <w:rsid w:val="00E2483A"/>
    <w:rsid w:val="00E27300"/>
    <w:rsid w:val="00E362CD"/>
    <w:rsid w:val="00E46FB5"/>
    <w:rsid w:val="00E5057F"/>
    <w:rsid w:val="00E50895"/>
    <w:rsid w:val="00E50DCF"/>
    <w:rsid w:val="00E51FEA"/>
    <w:rsid w:val="00E53AC5"/>
    <w:rsid w:val="00E57033"/>
    <w:rsid w:val="00E673BB"/>
    <w:rsid w:val="00E6780A"/>
    <w:rsid w:val="00E71B4C"/>
    <w:rsid w:val="00E71BEF"/>
    <w:rsid w:val="00E74BC0"/>
    <w:rsid w:val="00E9429B"/>
    <w:rsid w:val="00EA009D"/>
    <w:rsid w:val="00EA1262"/>
    <w:rsid w:val="00EA2023"/>
    <w:rsid w:val="00EA3249"/>
    <w:rsid w:val="00EA3D4E"/>
    <w:rsid w:val="00EA52EB"/>
    <w:rsid w:val="00EA5ADE"/>
    <w:rsid w:val="00EA73B0"/>
    <w:rsid w:val="00EB0B61"/>
    <w:rsid w:val="00EB5B61"/>
    <w:rsid w:val="00EC112C"/>
    <w:rsid w:val="00EC4169"/>
    <w:rsid w:val="00EC43D8"/>
    <w:rsid w:val="00EC4AF2"/>
    <w:rsid w:val="00EC5D2D"/>
    <w:rsid w:val="00ED3172"/>
    <w:rsid w:val="00ED766B"/>
    <w:rsid w:val="00EE3126"/>
    <w:rsid w:val="00EE618E"/>
    <w:rsid w:val="00EE78BC"/>
    <w:rsid w:val="00EF2415"/>
    <w:rsid w:val="00EF5F30"/>
    <w:rsid w:val="00F15231"/>
    <w:rsid w:val="00F17459"/>
    <w:rsid w:val="00F20479"/>
    <w:rsid w:val="00F2189D"/>
    <w:rsid w:val="00F269DA"/>
    <w:rsid w:val="00F27BF3"/>
    <w:rsid w:val="00F3405A"/>
    <w:rsid w:val="00F34608"/>
    <w:rsid w:val="00F615BF"/>
    <w:rsid w:val="00F62A91"/>
    <w:rsid w:val="00F62F59"/>
    <w:rsid w:val="00F63918"/>
    <w:rsid w:val="00F661BD"/>
    <w:rsid w:val="00F66247"/>
    <w:rsid w:val="00F678FC"/>
    <w:rsid w:val="00F704CD"/>
    <w:rsid w:val="00F71435"/>
    <w:rsid w:val="00F72A9C"/>
    <w:rsid w:val="00F73991"/>
    <w:rsid w:val="00F757CA"/>
    <w:rsid w:val="00F80F7D"/>
    <w:rsid w:val="00F874F6"/>
    <w:rsid w:val="00F923F7"/>
    <w:rsid w:val="00F93D4C"/>
    <w:rsid w:val="00F94F15"/>
    <w:rsid w:val="00F958E1"/>
    <w:rsid w:val="00F95EF1"/>
    <w:rsid w:val="00F96C97"/>
    <w:rsid w:val="00FA3A42"/>
    <w:rsid w:val="00FA506C"/>
    <w:rsid w:val="00FB353D"/>
    <w:rsid w:val="00FB4F85"/>
    <w:rsid w:val="00FB7C21"/>
    <w:rsid w:val="00FC0E64"/>
    <w:rsid w:val="00FD02BA"/>
    <w:rsid w:val="00FD15B2"/>
    <w:rsid w:val="00FE313A"/>
    <w:rsid w:val="00FF0F48"/>
    <w:rsid w:val="00FF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4B9F6C"/>
  <w15:docId w15:val="{A1DA3F89-B25B-49AB-9F9F-0A348F673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29DF"/>
    <w:pPr>
      <w:spacing w:after="200" w:line="276" w:lineRule="auto"/>
    </w:pPr>
    <w:rPr>
      <w:rFonts w:ascii="Calibri" w:eastAsia="Calibri" w:hAnsi="Calibri"/>
      <w:sz w:val="22"/>
      <w:szCs w:val="22"/>
      <w:lang w:val="uk-UA" w:eastAsia="en-US"/>
    </w:rPr>
  </w:style>
  <w:style w:type="paragraph" w:styleId="1">
    <w:name w:val="heading 1"/>
    <w:basedOn w:val="a"/>
    <w:next w:val="a"/>
    <w:link w:val="10"/>
    <w:qFormat/>
    <w:rsid w:val="008109C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qFormat/>
    <w:rsid w:val="009D710D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paragraph" w:styleId="a4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5">
    <w:name w:val="Чертежный"/>
    <w:pPr>
      <w:jc w:val="both"/>
    </w:pPr>
    <w:rPr>
      <w:rFonts w:ascii="ISOCPEUR" w:hAnsi="ISOCPEUR"/>
      <w:i/>
      <w:sz w:val="28"/>
      <w:lang w:val="uk-UA"/>
    </w:rPr>
  </w:style>
  <w:style w:type="character" w:styleId="a6">
    <w:name w:val="page number"/>
    <w:basedOn w:val="a0"/>
    <w:semiHidden/>
  </w:style>
  <w:style w:type="table" w:styleId="a7">
    <w:name w:val="Table Grid"/>
    <w:basedOn w:val="a1"/>
    <w:uiPriority w:val="59"/>
    <w:rsid w:val="00B66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AA1465"/>
  </w:style>
  <w:style w:type="character" w:styleId="a8">
    <w:name w:val="Hyperlink"/>
    <w:uiPriority w:val="99"/>
    <w:unhideWhenUsed/>
    <w:rsid w:val="00AA146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A1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A1465"/>
    <w:rPr>
      <w:rFonts w:ascii="Courier New" w:hAnsi="Courier New" w:cs="Courier New"/>
    </w:rPr>
  </w:style>
  <w:style w:type="character" w:customStyle="1" w:styleId="kw2">
    <w:name w:val="kw2"/>
    <w:rsid w:val="00AA1465"/>
  </w:style>
  <w:style w:type="character" w:customStyle="1" w:styleId="br0">
    <w:name w:val="br0"/>
    <w:rsid w:val="00AA1465"/>
  </w:style>
  <w:style w:type="character" w:customStyle="1" w:styleId="sy4">
    <w:name w:val="sy4"/>
    <w:rsid w:val="00AA1465"/>
  </w:style>
  <w:style w:type="character" w:customStyle="1" w:styleId="comulti">
    <w:name w:val="comulti"/>
    <w:rsid w:val="00AA1465"/>
  </w:style>
  <w:style w:type="character" w:customStyle="1" w:styleId="kw4">
    <w:name w:val="kw4"/>
    <w:rsid w:val="00AA1465"/>
  </w:style>
  <w:style w:type="character" w:customStyle="1" w:styleId="co1">
    <w:name w:val="co1"/>
    <w:rsid w:val="008D133E"/>
  </w:style>
  <w:style w:type="character" w:customStyle="1" w:styleId="sy2">
    <w:name w:val="sy2"/>
    <w:rsid w:val="008D133E"/>
  </w:style>
  <w:style w:type="character" w:customStyle="1" w:styleId="sy1">
    <w:name w:val="sy1"/>
    <w:rsid w:val="008D133E"/>
  </w:style>
  <w:style w:type="character" w:customStyle="1" w:styleId="kw3">
    <w:name w:val="kw3"/>
    <w:rsid w:val="008D133E"/>
  </w:style>
  <w:style w:type="character" w:customStyle="1" w:styleId="nu0">
    <w:name w:val="nu0"/>
    <w:rsid w:val="008D133E"/>
  </w:style>
  <w:style w:type="character" w:customStyle="1" w:styleId="st0">
    <w:name w:val="st0"/>
    <w:rsid w:val="008D133E"/>
  </w:style>
  <w:style w:type="character" w:customStyle="1" w:styleId="es5">
    <w:name w:val="es5"/>
    <w:rsid w:val="008D133E"/>
  </w:style>
  <w:style w:type="paragraph" w:styleId="a9">
    <w:name w:val="List Paragraph"/>
    <w:basedOn w:val="a"/>
    <w:uiPriority w:val="34"/>
    <w:qFormat/>
    <w:rsid w:val="004E408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772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729DF"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  <w:rsid w:val="007F7069"/>
  </w:style>
  <w:style w:type="character" w:customStyle="1" w:styleId="spelle">
    <w:name w:val="spelle"/>
    <w:basedOn w:val="a0"/>
    <w:rsid w:val="007F7069"/>
  </w:style>
  <w:style w:type="character" w:customStyle="1" w:styleId="grame">
    <w:name w:val="grame"/>
    <w:basedOn w:val="a0"/>
    <w:rsid w:val="007F7069"/>
  </w:style>
  <w:style w:type="character" w:styleId="ac">
    <w:name w:val="Emphasis"/>
    <w:qFormat/>
    <w:rsid w:val="005E3725"/>
    <w:rPr>
      <w:i/>
      <w:iCs/>
    </w:rPr>
  </w:style>
  <w:style w:type="paragraph" w:styleId="ad">
    <w:name w:val="Normal (Web)"/>
    <w:basedOn w:val="a"/>
    <w:uiPriority w:val="99"/>
    <w:unhideWhenUsed/>
    <w:rsid w:val="00D401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rsid w:val="008109C2"/>
    <w:rPr>
      <w:rFonts w:ascii="Arial" w:hAnsi="Arial" w:cs="Arial"/>
      <w:b/>
      <w:bCs/>
      <w:kern w:val="32"/>
      <w:sz w:val="32"/>
      <w:szCs w:val="32"/>
      <w:lang w:val="uk-UA"/>
    </w:rPr>
  </w:style>
  <w:style w:type="paragraph" w:styleId="ae">
    <w:name w:val="Body Text Indent"/>
    <w:basedOn w:val="a"/>
    <w:link w:val="af"/>
    <w:rsid w:val="008109C2"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">
    <w:name w:val="Основной текст с отступом Знак"/>
    <w:basedOn w:val="a0"/>
    <w:link w:val="ae"/>
    <w:rsid w:val="008109C2"/>
    <w:rPr>
      <w:sz w:val="24"/>
      <w:szCs w:val="24"/>
      <w:lang w:val="uk-UA"/>
    </w:rPr>
  </w:style>
  <w:style w:type="paragraph" w:styleId="af0">
    <w:name w:val="No Spacing"/>
    <w:uiPriority w:val="1"/>
    <w:qFormat/>
    <w:rsid w:val="005E6DE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rsid w:val="009D710D"/>
    <w:rPr>
      <w:rFonts w:ascii="Arial" w:hAnsi="Arial" w:cs="Arial"/>
      <w:b/>
      <w:bCs/>
      <w:sz w:val="26"/>
      <w:szCs w:val="26"/>
      <w:lang w:val="uk-UA"/>
    </w:rPr>
  </w:style>
  <w:style w:type="paragraph" w:customStyle="1" w:styleId="af1">
    <w:name w:val="Рисунки"/>
    <w:basedOn w:val="a"/>
    <w:rsid w:val="009D710D"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  <w:lang w:eastAsia="ru-RU"/>
    </w:rPr>
  </w:style>
  <w:style w:type="character" w:styleId="af2">
    <w:name w:val="FollowedHyperlink"/>
    <w:rsid w:val="001B3F8C"/>
    <w:rPr>
      <w:dstrike w:val="0"/>
      <w:color w:val="auto"/>
      <w:u w:val="none"/>
      <w:vertAlign w:val="baseline"/>
    </w:rPr>
  </w:style>
  <w:style w:type="paragraph" w:customStyle="1" w:styleId="af3">
    <w:name w:val="Таблицы"/>
    <w:basedOn w:val="a"/>
    <w:rsid w:val="009D40FD"/>
    <w:pPr>
      <w:spacing w:after="0" w:line="240" w:lineRule="auto"/>
      <w:jc w:val="center"/>
    </w:pPr>
    <w:rPr>
      <w:rFonts w:ascii="Arial" w:eastAsia="Times New Roman" w:hAnsi="Arial"/>
      <w:sz w:val="18"/>
      <w:szCs w:val="24"/>
      <w:lang w:val="ru-RU" w:eastAsia="ru-RU"/>
    </w:rPr>
  </w:style>
  <w:style w:type="paragraph" w:customStyle="1" w:styleId="af4">
    <w:name w:val="Надписи в рисунках"/>
    <w:basedOn w:val="a"/>
    <w:rsid w:val="00096498"/>
    <w:pPr>
      <w:spacing w:after="0" w:line="240" w:lineRule="auto"/>
      <w:jc w:val="center"/>
    </w:pPr>
    <w:rPr>
      <w:rFonts w:ascii="Arial" w:eastAsia="Times New Roman" w:hAnsi="Arial"/>
      <w:sz w:val="16"/>
      <w:szCs w:val="24"/>
      <w:lang w:val="ru-RU" w:eastAsia="ru-RU"/>
    </w:rPr>
  </w:style>
  <w:style w:type="paragraph" w:customStyle="1" w:styleId="af5">
    <w:name w:val="Подпись к рисунку"/>
    <w:basedOn w:val="af6"/>
    <w:next w:val="a"/>
    <w:rsid w:val="0060519B"/>
    <w:pPr>
      <w:keepNext w:val="0"/>
      <w:widowControl w:val="0"/>
      <w:spacing w:before="100" w:after="100"/>
    </w:pPr>
  </w:style>
  <w:style w:type="paragraph" w:customStyle="1" w:styleId="af6">
    <w:name w:val="Рисунок"/>
    <w:basedOn w:val="a"/>
    <w:next w:val="af5"/>
    <w:rsid w:val="0060519B"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  <w:lang w:eastAsia="ru-RU"/>
    </w:rPr>
  </w:style>
  <w:style w:type="character" w:styleId="af7">
    <w:name w:val="Placeholder Text"/>
    <w:basedOn w:val="a0"/>
    <w:uiPriority w:val="99"/>
    <w:semiHidden/>
    <w:rsid w:val="00245CE6"/>
    <w:rPr>
      <w:color w:val="808080"/>
    </w:rPr>
  </w:style>
  <w:style w:type="character" w:styleId="af8">
    <w:name w:val="Unresolved Mention"/>
    <w:basedOn w:val="a0"/>
    <w:uiPriority w:val="99"/>
    <w:semiHidden/>
    <w:unhideWhenUsed/>
    <w:rsid w:val="009215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4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9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5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9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3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5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4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3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4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1289001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0177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5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9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7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6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1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3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613832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gitlab.com/ipz22-4/dotnetlab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95635-B889-4624-90C2-1C81583E8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small.dot</Template>
  <TotalTime>27</TotalTime>
  <Pages>10</Pages>
  <Words>9108</Words>
  <Characters>5193</Characters>
  <Application>Microsoft Office Word</Application>
  <DocSecurity>0</DocSecurity>
  <Lines>43</Lines>
  <Paragraphs>28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BPC</Company>
  <LinksUpToDate>false</LinksUpToDate>
  <CharactersWithSpaces>14273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Проховська Юля</dc:creator>
  <cp:keywords/>
  <dc:description/>
  <cp:lastModifiedBy>Денис Петров</cp:lastModifiedBy>
  <cp:revision>5</cp:revision>
  <cp:lastPrinted>2023-11-18T11:10:00Z</cp:lastPrinted>
  <dcterms:created xsi:type="dcterms:W3CDTF">2024-06-22T16:26:00Z</dcterms:created>
  <dcterms:modified xsi:type="dcterms:W3CDTF">2024-06-22T16:52:00Z</dcterms:modified>
</cp:coreProperties>
</file>